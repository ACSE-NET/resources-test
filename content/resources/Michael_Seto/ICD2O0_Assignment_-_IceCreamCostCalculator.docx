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CF92AC" w14:textId="45735810" w:rsidR="00EC1C3C" w:rsidRPr="00EC1C3C" w:rsidRDefault="00EC1C3C" w:rsidP="00EC1C3C">
      <w:pPr>
        <w:ind w:left="-851"/>
        <w:rPr>
          <w:sz w:val="20"/>
          <w:szCs w:val="28"/>
          <w:lang w:val="en-CA"/>
        </w:rPr>
      </w:pPr>
      <w:r w:rsidRPr="00EC1C3C">
        <w:rPr>
          <w:sz w:val="20"/>
          <w:szCs w:val="28"/>
          <w:lang w:val="en-CA"/>
        </w:rPr>
        <w:t>IC</w:t>
      </w:r>
      <w:r w:rsidR="00FD7129">
        <w:rPr>
          <w:sz w:val="20"/>
          <w:szCs w:val="28"/>
          <w:lang w:val="en-CA"/>
        </w:rPr>
        <w:t>D</w:t>
      </w:r>
      <w:bookmarkStart w:id="0" w:name="_GoBack"/>
      <w:bookmarkEnd w:id="0"/>
      <w:r w:rsidRPr="00EC1C3C">
        <w:rPr>
          <w:sz w:val="20"/>
          <w:szCs w:val="28"/>
          <w:lang w:val="en-CA"/>
        </w:rPr>
        <w:t xml:space="preserve"> 2O0</w:t>
      </w:r>
    </w:p>
    <w:p w14:paraId="023A9F17" w14:textId="0A4626DF" w:rsidR="00D82B8E" w:rsidRPr="00F5416D" w:rsidRDefault="00D82B8E" w:rsidP="00EB361F">
      <w:pPr>
        <w:jc w:val="center"/>
        <w:rPr>
          <w:b/>
          <w:i/>
          <w:sz w:val="36"/>
          <w:szCs w:val="28"/>
          <w:u w:val="single"/>
          <w:lang w:val="en-CA"/>
        </w:rPr>
      </w:pPr>
      <w:r w:rsidRPr="00EC1C3C">
        <w:rPr>
          <w:b/>
          <w:i/>
          <w:sz w:val="28"/>
          <w:szCs w:val="28"/>
          <w:u w:val="single"/>
          <w:lang w:val="en-CA"/>
        </w:rPr>
        <w:t xml:space="preserve">Unit </w:t>
      </w:r>
      <w:r w:rsidR="00B47DD9">
        <w:rPr>
          <w:b/>
          <w:i/>
          <w:sz w:val="28"/>
          <w:szCs w:val="28"/>
          <w:u w:val="single"/>
          <w:lang w:val="en-CA"/>
        </w:rPr>
        <w:t>3</w:t>
      </w:r>
      <w:r w:rsidR="001F5673" w:rsidRPr="00EC1C3C">
        <w:rPr>
          <w:b/>
          <w:i/>
          <w:sz w:val="28"/>
          <w:szCs w:val="28"/>
          <w:u w:val="single"/>
          <w:lang w:val="en-CA"/>
        </w:rPr>
        <w:t xml:space="preserve"> </w:t>
      </w:r>
      <w:r w:rsidR="00B47DD9">
        <w:rPr>
          <w:b/>
          <w:i/>
          <w:sz w:val="28"/>
          <w:szCs w:val="28"/>
          <w:u w:val="single"/>
          <w:lang w:val="en-CA"/>
        </w:rPr>
        <w:t>Assignment</w:t>
      </w:r>
      <w:r w:rsidR="00C44261">
        <w:rPr>
          <w:b/>
          <w:i/>
          <w:sz w:val="28"/>
          <w:szCs w:val="28"/>
          <w:u w:val="single"/>
          <w:lang w:val="en-CA"/>
        </w:rPr>
        <w:t>:</w:t>
      </w:r>
      <w:r w:rsidR="00B47DD9">
        <w:rPr>
          <w:b/>
          <w:i/>
          <w:sz w:val="28"/>
          <w:szCs w:val="28"/>
          <w:u w:val="single"/>
          <w:lang w:val="en-CA"/>
        </w:rPr>
        <w:t xml:space="preserve"> Python Operations and Expressions</w:t>
      </w:r>
      <w:r w:rsidRPr="00EC1C3C">
        <w:rPr>
          <w:b/>
          <w:i/>
          <w:sz w:val="28"/>
          <w:szCs w:val="28"/>
          <w:u w:val="single"/>
          <w:lang w:val="en-CA"/>
        </w:rPr>
        <w:t xml:space="preserve"> </w:t>
      </w:r>
      <w:r w:rsidR="00CC2C2D">
        <w:rPr>
          <w:b/>
          <w:i/>
          <w:sz w:val="28"/>
          <w:szCs w:val="28"/>
          <w:u w:val="single"/>
          <w:lang w:val="en-CA"/>
        </w:rPr>
        <w:t xml:space="preserve"> </w:t>
      </w:r>
      <w:r w:rsidR="00B47DD9">
        <w:rPr>
          <w:b/>
          <w:i/>
          <w:sz w:val="28"/>
          <w:szCs w:val="28"/>
          <w:u w:val="single"/>
          <w:lang w:val="en-CA"/>
        </w:rPr>
        <w:br/>
        <w:t xml:space="preserve">Ice Cream Cost </w:t>
      </w:r>
      <w:r w:rsidR="008C45CE" w:rsidRPr="00EC1C3C">
        <w:rPr>
          <w:b/>
          <w:i/>
          <w:sz w:val="28"/>
          <w:szCs w:val="28"/>
          <w:u w:val="single"/>
          <w:lang w:val="en-CA"/>
        </w:rPr>
        <w:t>Calculator</w:t>
      </w:r>
    </w:p>
    <w:p w14:paraId="1DF5D73A" w14:textId="2C181666" w:rsidR="00EB361F" w:rsidRPr="00DA0274" w:rsidRDefault="00EB361F" w:rsidP="00EB361F">
      <w:pPr>
        <w:jc w:val="center"/>
        <w:rPr>
          <w:i/>
          <w:sz w:val="14"/>
          <w:szCs w:val="28"/>
          <w:u w:val="single"/>
          <w:lang w:val="en-CA"/>
        </w:rPr>
      </w:pPr>
    </w:p>
    <w:p w14:paraId="7B4E8371" w14:textId="32C45BC2" w:rsidR="00D82B8E" w:rsidRPr="00EC1C3C" w:rsidRDefault="006F483E" w:rsidP="00E816EF">
      <w:pPr>
        <w:ind w:left="-567"/>
        <w:rPr>
          <w:szCs w:val="24"/>
          <w:lang w:val="en-CA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66432" behindDoc="1" locked="0" layoutInCell="1" allowOverlap="1" wp14:anchorId="7A7301E8" wp14:editId="29DDAAD2">
            <wp:simplePos x="0" y="0"/>
            <wp:positionH relativeFrom="column">
              <wp:posOffset>4883150</wp:posOffset>
            </wp:positionH>
            <wp:positionV relativeFrom="paragraph">
              <wp:posOffset>357315</wp:posOffset>
            </wp:positionV>
            <wp:extent cx="1955800" cy="1955800"/>
            <wp:effectExtent l="0" t="0" r="6350" b="6350"/>
            <wp:wrapTight wrapText="bothSides">
              <wp:wrapPolygon edited="0">
                <wp:start x="0" y="0"/>
                <wp:lineTo x="0" y="21460"/>
                <wp:lineTo x="21460" y="21460"/>
                <wp:lineTo x="21460" y="0"/>
                <wp:lineTo x="0" y="0"/>
              </wp:wrapPolygon>
            </wp:wrapTight>
            <wp:docPr id="6" name="Picture 6" descr="Ice cream stand isolated stock vector. Illustration of food - 187059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ce cream stand isolated stock vector. Illustration of food - 18705985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261">
        <w:rPr>
          <w:szCs w:val="24"/>
          <w:lang w:val="en-CA"/>
        </w:rPr>
        <w:t xml:space="preserve">You have been offered a job of working at an ice cream stand for the summer.  </w:t>
      </w:r>
      <w:r w:rsidR="001F5673" w:rsidRPr="00EC1C3C">
        <w:rPr>
          <w:szCs w:val="24"/>
          <w:lang w:val="en-CA"/>
        </w:rPr>
        <w:t>W</w:t>
      </w:r>
      <w:r w:rsidR="004E1FDA" w:rsidRPr="00EC1C3C">
        <w:rPr>
          <w:szCs w:val="24"/>
          <w:lang w:val="en-CA"/>
        </w:rPr>
        <w:t>rite a program</w:t>
      </w:r>
      <w:r w:rsidR="001F5673" w:rsidRPr="00EC1C3C">
        <w:rPr>
          <w:szCs w:val="24"/>
          <w:lang w:val="en-CA"/>
        </w:rPr>
        <w:t xml:space="preserve"> in Python</w:t>
      </w:r>
      <w:r w:rsidR="00EC1C3C">
        <w:rPr>
          <w:szCs w:val="24"/>
          <w:lang w:val="en-CA"/>
        </w:rPr>
        <w:t xml:space="preserve"> </w:t>
      </w:r>
      <w:r w:rsidR="00D82B8E" w:rsidRPr="00EC1C3C">
        <w:rPr>
          <w:szCs w:val="24"/>
          <w:lang w:val="en-CA"/>
        </w:rPr>
        <w:t xml:space="preserve">that </w:t>
      </w:r>
      <w:r w:rsidR="00C44261">
        <w:rPr>
          <w:szCs w:val="24"/>
          <w:lang w:val="en-CA"/>
        </w:rPr>
        <w:t>takes a customer’s order of an ice cream</w:t>
      </w:r>
      <w:r w:rsidR="000E7B40">
        <w:rPr>
          <w:szCs w:val="24"/>
          <w:lang w:val="en-CA"/>
        </w:rPr>
        <w:t xml:space="preserve"> cone</w:t>
      </w:r>
      <w:r w:rsidR="00C44261">
        <w:rPr>
          <w:szCs w:val="24"/>
          <w:lang w:val="en-CA"/>
        </w:rPr>
        <w:t xml:space="preserve">, and then calculates and prints out the cost.  </w:t>
      </w:r>
      <w:r w:rsidR="00CC2C2D">
        <w:rPr>
          <w:szCs w:val="24"/>
          <w:lang w:val="en-CA"/>
        </w:rPr>
        <w:t xml:space="preserve">Specifically, </w:t>
      </w:r>
      <w:r w:rsidR="00C44261">
        <w:rPr>
          <w:szCs w:val="24"/>
          <w:lang w:val="en-CA"/>
        </w:rPr>
        <w:t xml:space="preserve">your </w:t>
      </w:r>
      <w:r w:rsidR="00CC2C2D">
        <w:rPr>
          <w:szCs w:val="24"/>
          <w:lang w:val="en-CA"/>
        </w:rPr>
        <w:t>program should</w:t>
      </w:r>
      <w:r w:rsidR="00C44261">
        <w:rPr>
          <w:szCs w:val="24"/>
          <w:lang w:val="en-CA"/>
        </w:rPr>
        <w:t xml:space="preserve"> do the following</w:t>
      </w:r>
      <w:r w:rsidR="00D82B8E" w:rsidRPr="00EC1C3C">
        <w:rPr>
          <w:szCs w:val="24"/>
          <w:lang w:val="en-CA"/>
        </w:rPr>
        <w:t>:</w:t>
      </w:r>
      <w:r w:rsidR="001068E9">
        <w:rPr>
          <w:szCs w:val="24"/>
          <w:lang w:val="en-CA"/>
        </w:rPr>
        <w:t xml:space="preserve"> </w:t>
      </w:r>
    </w:p>
    <w:p w14:paraId="0E157FD0" w14:textId="35555FA8" w:rsidR="008C45CE" w:rsidRPr="00EC1C3C" w:rsidRDefault="008C45CE" w:rsidP="00D82B8E">
      <w:pPr>
        <w:rPr>
          <w:sz w:val="10"/>
          <w:szCs w:val="24"/>
          <w:lang w:val="en-CA"/>
        </w:rPr>
      </w:pPr>
    </w:p>
    <w:p w14:paraId="40F951B8" w14:textId="6DAB8454" w:rsidR="001068E9" w:rsidRDefault="001068E9" w:rsidP="00E816EF">
      <w:pPr>
        <w:pStyle w:val="ListParagraph"/>
        <w:numPr>
          <w:ilvl w:val="0"/>
          <w:numId w:val="3"/>
        </w:numPr>
        <w:ind w:left="284" w:hanging="284"/>
        <w:rPr>
          <w:szCs w:val="24"/>
          <w:lang w:val="en-CA"/>
        </w:rPr>
      </w:pPr>
      <w:r>
        <w:rPr>
          <w:szCs w:val="24"/>
          <w:lang w:val="en-CA"/>
        </w:rPr>
        <w:t xml:space="preserve">Print out </w:t>
      </w:r>
      <w:r w:rsidR="003D2570">
        <w:rPr>
          <w:szCs w:val="24"/>
          <w:lang w:val="en-CA"/>
        </w:rPr>
        <w:t xml:space="preserve">the following information </w:t>
      </w:r>
      <w:r>
        <w:rPr>
          <w:szCs w:val="24"/>
          <w:lang w:val="en-CA"/>
        </w:rPr>
        <w:t>to the screen for the customer who will be using your program:</w:t>
      </w:r>
    </w:p>
    <w:p w14:paraId="2CA26766" w14:textId="6156247A" w:rsidR="001068E9" w:rsidRDefault="001068E9" w:rsidP="001068E9">
      <w:pPr>
        <w:pStyle w:val="ListParagraph"/>
        <w:numPr>
          <w:ilvl w:val="1"/>
          <w:numId w:val="3"/>
        </w:numPr>
        <w:ind w:left="851" w:hanging="284"/>
        <w:rPr>
          <w:szCs w:val="24"/>
          <w:lang w:val="en-CA"/>
        </w:rPr>
      </w:pPr>
      <w:r>
        <w:rPr>
          <w:szCs w:val="24"/>
          <w:lang w:val="en-CA"/>
        </w:rPr>
        <w:t>T</w:t>
      </w:r>
      <w:r w:rsidR="00060DFB">
        <w:rPr>
          <w:szCs w:val="24"/>
          <w:lang w:val="en-CA"/>
        </w:rPr>
        <w:t xml:space="preserve">he </w:t>
      </w:r>
      <w:r w:rsidR="00060DFB" w:rsidRPr="005F5F97">
        <w:rPr>
          <w:i/>
          <w:iCs/>
          <w:szCs w:val="24"/>
          <w:lang w:val="en-CA"/>
        </w:rPr>
        <w:t>type</w:t>
      </w:r>
      <w:r w:rsidRPr="005F5F97">
        <w:rPr>
          <w:i/>
          <w:iCs/>
          <w:szCs w:val="24"/>
          <w:lang w:val="en-CA"/>
        </w:rPr>
        <w:t>s</w:t>
      </w:r>
      <w:r w:rsidR="00060DFB" w:rsidRPr="005F5F97">
        <w:rPr>
          <w:i/>
          <w:iCs/>
          <w:szCs w:val="24"/>
          <w:lang w:val="en-CA"/>
        </w:rPr>
        <w:t xml:space="preserve"> of ice cream</w:t>
      </w:r>
      <w:r w:rsidR="00060DFB">
        <w:rPr>
          <w:szCs w:val="24"/>
          <w:lang w:val="en-CA"/>
        </w:rPr>
        <w:t xml:space="preserve"> that </w:t>
      </w:r>
      <w:r>
        <w:rPr>
          <w:szCs w:val="24"/>
          <w:lang w:val="en-CA"/>
        </w:rPr>
        <w:t xml:space="preserve">are </w:t>
      </w:r>
      <w:r w:rsidR="00060DFB">
        <w:rPr>
          <w:szCs w:val="24"/>
          <w:lang w:val="en-CA"/>
        </w:rPr>
        <w:t>available</w:t>
      </w:r>
      <w:r w:rsidR="002C4BF2">
        <w:rPr>
          <w:szCs w:val="24"/>
          <w:lang w:val="en-CA"/>
        </w:rPr>
        <w:t xml:space="preserve"> (eg: </w:t>
      </w:r>
      <w:r w:rsidR="002C4BF2" w:rsidRPr="005F5F97">
        <w:rPr>
          <w:i/>
          <w:iCs/>
          <w:szCs w:val="24"/>
          <w:lang w:val="en-CA"/>
        </w:rPr>
        <w:t>chocolate</w:t>
      </w:r>
      <w:r w:rsidR="002C4BF2">
        <w:rPr>
          <w:szCs w:val="24"/>
          <w:lang w:val="en-CA"/>
        </w:rPr>
        <w:t xml:space="preserve">, </w:t>
      </w:r>
      <w:r w:rsidR="002C4BF2" w:rsidRPr="005F5F97">
        <w:rPr>
          <w:i/>
          <w:iCs/>
          <w:szCs w:val="24"/>
          <w:lang w:val="en-CA"/>
        </w:rPr>
        <w:t>vanilla</w:t>
      </w:r>
      <w:r w:rsidR="002C4BF2">
        <w:rPr>
          <w:szCs w:val="24"/>
          <w:lang w:val="en-CA"/>
        </w:rPr>
        <w:t>, etc</w:t>
      </w:r>
      <w:r w:rsidR="003D2570">
        <w:rPr>
          <w:szCs w:val="24"/>
          <w:lang w:val="en-CA"/>
        </w:rPr>
        <w:t>…</w:t>
      </w:r>
      <w:r w:rsidR="002C4BF2">
        <w:rPr>
          <w:szCs w:val="24"/>
          <w:lang w:val="en-CA"/>
        </w:rPr>
        <w:t>)</w:t>
      </w:r>
      <w:r w:rsidR="00060DFB">
        <w:rPr>
          <w:szCs w:val="24"/>
          <w:lang w:val="en-CA"/>
        </w:rPr>
        <w:t xml:space="preserve">.  </w:t>
      </w:r>
      <w:r>
        <w:rPr>
          <w:szCs w:val="24"/>
          <w:lang w:val="en-CA"/>
        </w:rPr>
        <w:t xml:space="preserve">This will be up to you to choose.  </w:t>
      </w:r>
      <w:r w:rsidR="00060DFB">
        <w:rPr>
          <w:szCs w:val="24"/>
          <w:lang w:val="en-CA"/>
        </w:rPr>
        <w:t xml:space="preserve">You should </w:t>
      </w:r>
      <w:r w:rsidR="002C4BF2">
        <w:rPr>
          <w:szCs w:val="24"/>
          <w:lang w:val="en-CA"/>
        </w:rPr>
        <w:t xml:space="preserve">give </w:t>
      </w:r>
      <w:r w:rsidR="00060DFB" w:rsidRPr="005F5F97">
        <w:rPr>
          <w:i/>
          <w:iCs/>
          <w:szCs w:val="24"/>
          <w:lang w:val="en-CA"/>
        </w:rPr>
        <w:t>at least 4 choices</w:t>
      </w:r>
      <w:r w:rsidR="00060DFB">
        <w:rPr>
          <w:szCs w:val="24"/>
          <w:lang w:val="en-CA"/>
        </w:rPr>
        <w:t xml:space="preserve"> of ice cream</w:t>
      </w:r>
      <w:r>
        <w:rPr>
          <w:szCs w:val="24"/>
          <w:lang w:val="en-CA"/>
        </w:rPr>
        <w:t>.</w:t>
      </w:r>
    </w:p>
    <w:p w14:paraId="6797AEB0" w14:textId="48AC4D95" w:rsidR="001068E9" w:rsidRDefault="00060DFB" w:rsidP="001068E9">
      <w:pPr>
        <w:pStyle w:val="ListParagraph"/>
        <w:numPr>
          <w:ilvl w:val="1"/>
          <w:numId w:val="3"/>
        </w:numPr>
        <w:ind w:left="851" w:hanging="284"/>
        <w:rPr>
          <w:szCs w:val="24"/>
          <w:lang w:val="en-CA"/>
        </w:rPr>
      </w:pPr>
      <w:r>
        <w:rPr>
          <w:szCs w:val="24"/>
          <w:lang w:val="en-CA"/>
        </w:rPr>
        <w:t xml:space="preserve">The cost of each </w:t>
      </w:r>
      <w:r w:rsidRPr="005F5F97">
        <w:rPr>
          <w:i/>
          <w:iCs/>
          <w:szCs w:val="24"/>
          <w:lang w:val="en-CA"/>
        </w:rPr>
        <w:t>ice cream scoop</w:t>
      </w:r>
      <w:r>
        <w:rPr>
          <w:szCs w:val="24"/>
          <w:lang w:val="en-CA"/>
        </w:rPr>
        <w:t xml:space="preserve"> is $0.</w:t>
      </w:r>
      <w:r w:rsidR="005F5F97">
        <w:rPr>
          <w:szCs w:val="24"/>
          <w:lang w:val="en-CA"/>
        </w:rPr>
        <w:t>9</w:t>
      </w:r>
      <w:r>
        <w:rPr>
          <w:szCs w:val="24"/>
          <w:lang w:val="en-CA"/>
        </w:rPr>
        <w:t xml:space="preserve">5.  </w:t>
      </w:r>
    </w:p>
    <w:p w14:paraId="25C9AE26" w14:textId="66E2A899" w:rsidR="001068E9" w:rsidRDefault="00060DFB" w:rsidP="001068E9">
      <w:pPr>
        <w:pStyle w:val="ListParagraph"/>
        <w:numPr>
          <w:ilvl w:val="1"/>
          <w:numId w:val="3"/>
        </w:numPr>
        <w:ind w:left="851" w:hanging="284"/>
        <w:rPr>
          <w:szCs w:val="24"/>
          <w:lang w:val="en-CA"/>
        </w:rPr>
      </w:pPr>
      <w:r>
        <w:rPr>
          <w:szCs w:val="24"/>
          <w:lang w:val="en-CA"/>
        </w:rPr>
        <w:t xml:space="preserve">The cost of each </w:t>
      </w:r>
      <w:r w:rsidRPr="005F5F97">
        <w:rPr>
          <w:i/>
          <w:iCs/>
          <w:szCs w:val="24"/>
          <w:lang w:val="en-CA"/>
        </w:rPr>
        <w:t>cherry</w:t>
      </w:r>
      <w:r>
        <w:rPr>
          <w:szCs w:val="24"/>
          <w:lang w:val="en-CA"/>
        </w:rPr>
        <w:t xml:space="preserve"> (on top of the ice cream) is $0.</w:t>
      </w:r>
      <w:r w:rsidR="005F5F97">
        <w:rPr>
          <w:szCs w:val="24"/>
          <w:lang w:val="en-CA"/>
        </w:rPr>
        <w:t>3</w:t>
      </w:r>
      <w:r>
        <w:rPr>
          <w:szCs w:val="24"/>
          <w:lang w:val="en-CA"/>
        </w:rPr>
        <w:t>5.</w:t>
      </w:r>
    </w:p>
    <w:p w14:paraId="63AABC67" w14:textId="2D3B82C2" w:rsidR="00060DFB" w:rsidRDefault="00060DFB" w:rsidP="001068E9">
      <w:pPr>
        <w:pStyle w:val="ListParagraph"/>
        <w:numPr>
          <w:ilvl w:val="1"/>
          <w:numId w:val="3"/>
        </w:numPr>
        <w:ind w:left="851" w:hanging="284"/>
        <w:rPr>
          <w:szCs w:val="24"/>
          <w:lang w:val="en-CA"/>
        </w:rPr>
      </w:pPr>
      <w:r>
        <w:rPr>
          <w:szCs w:val="24"/>
          <w:lang w:val="en-CA"/>
        </w:rPr>
        <w:t>The cost of the cone is $3.</w:t>
      </w:r>
      <w:r w:rsidR="005F5F97">
        <w:rPr>
          <w:szCs w:val="24"/>
          <w:lang w:val="en-CA"/>
        </w:rPr>
        <w:t>99</w:t>
      </w:r>
      <w:r w:rsidR="000E7B40">
        <w:rPr>
          <w:szCs w:val="24"/>
          <w:lang w:val="en-CA"/>
        </w:rPr>
        <w:t xml:space="preserve"> (everyone gets a cone)</w:t>
      </w:r>
      <w:r>
        <w:rPr>
          <w:szCs w:val="24"/>
          <w:lang w:val="en-CA"/>
        </w:rPr>
        <w:t>.</w:t>
      </w:r>
    </w:p>
    <w:p w14:paraId="1FAAA3C8" w14:textId="5A6BDEE9" w:rsidR="001068E9" w:rsidRDefault="00060DFB" w:rsidP="00E816EF">
      <w:pPr>
        <w:pStyle w:val="ListParagraph"/>
        <w:numPr>
          <w:ilvl w:val="0"/>
          <w:numId w:val="3"/>
        </w:numPr>
        <w:ind w:left="284" w:hanging="284"/>
        <w:rPr>
          <w:szCs w:val="24"/>
          <w:lang w:val="en-CA"/>
        </w:rPr>
      </w:pPr>
      <w:r>
        <w:rPr>
          <w:szCs w:val="24"/>
          <w:lang w:val="en-CA"/>
        </w:rPr>
        <w:t xml:space="preserve">Ask the customer to enter (type in) </w:t>
      </w:r>
      <w:r w:rsidR="001068E9">
        <w:rPr>
          <w:szCs w:val="24"/>
          <w:lang w:val="en-CA"/>
        </w:rPr>
        <w:t xml:space="preserve">the following info.  Each of these should be then stored into </w:t>
      </w:r>
      <w:r w:rsidR="003D2570">
        <w:rPr>
          <w:szCs w:val="24"/>
          <w:lang w:val="en-CA"/>
        </w:rPr>
        <w:t xml:space="preserve">its own </w:t>
      </w:r>
      <w:r w:rsidR="001068E9" w:rsidRPr="003D2570">
        <w:rPr>
          <w:i/>
          <w:iCs/>
          <w:szCs w:val="24"/>
          <w:lang w:val="en-CA"/>
        </w:rPr>
        <w:t>separate variable</w:t>
      </w:r>
      <w:r w:rsidR="00295CAC">
        <w:rPr>
          <w:szCs w:val="24"/>
          <w:lang w:val="en-CA"/>
        </w:rPr>
        <w:t>:</w:t>
      </w:r>
    </w:p>
    <w:p w14:paraId="17768C5D" w14:textId="0A25D2CA" w:rsidR="001068E9" w:rsidRDefault="009A798C" w:rsidP="001068E9">
      <w:pPr>
        <w:pStyle w:val="ListParagraph"/>
        <w:numPr>
          <w:ilvl w:val="1"/>
          <w:numId w:val="3"/>
        </w:numPr>
        <w:ind w:left="851" w:hanging="284"/>
        <w:rPr>
          <w:szCs w:val="24"/>
          <w:lang w:val="en-CA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68480" behindDoc="1" locked="0" layoutInCell="1" allowOverlap="1" wp14:anchorId="7B1C2492" wp14:editId="03AC458A">
            <wp:simplePos x="0" y="0"/>
            <wp:positionH relativeFrom="column">
              <wp:posOffset>4957255</wp:posOffset>
            </wp:positionH>
            <wp:positionV relativeFrom="paragraph">
              <wp:posOffset>25903</wp:posOffset>
            </wp:positionV>
            <wp:extent cx="1636395" cy="922020"/>
            <wp:effectExtent l="0" t="0" r="1905" b="0"/>
            <wp:wrapTight wrapText="bothSides">
              <wp:wrapPolygon edited="0">
                <wp:start x="5029" y="0"/>
                <wp:lineTo x="2263" y="2231"/>
                <wp:lineTo x="251" y="4909"/>
                <wp:lineTo x="0" y="10264"/>
                <wp:lineTo x="0" y="12050"/>
                <wp:lineTo x="1760" y="20975"/>
                <wp:lineTo x="18859" y="20975"/>
                <wp:lineTo x="19111" y="20975"/>
                <wp:lineTo x="20619" y="14281"/>
                <wp:lineTo x="21374" y="12496"/>
                <wp:lineTo x="21374" y="0"/>
                <wp:lineTo x="5029" y="0"/>
              </wp:wrapPolygon>
            </wp:wrapTight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39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68E9">
        <w:rPr>
          <w:szCs w:val="24"/>
          <w:lang w:val="en-CA"/>
        </w:rPr>
        <w:t>T</w:t>
      </w:r>
      <w:r w:rsidR="00060DFB">
        <w:rPr>
          <w:szCs w:val="24"/>
          <w:lang w:val="en-CA"/>
        </w:rPr>
        <w:t xml:space="preserve">he </w:t>
      </w:r>
      <w:r w:rsidR="00060DFB" w:rsidRPr="001068E9">
        <w:rPr>
          <w:i/>
          <w:szCs w:val="24"/>
          <w:lang w:val="en-CA"/>
        </w:rPr>
        <w:t>type of ice cream</w:t>
      </w:r>
      <w:r w:rsidR="00060DFB">
        <w:rPr>
          <w:szCs w:val="24"/>
          <w:lang w:val="en-CA"/>
        </w:rPr>
        <w:t xml:space="preserve"> they would like.</w:t>
      </w:r>
    </w:p>
    <w:p w14:paraId="4EE69CC3" w14:textId="77536BFB" w:rsidR="006D5DF8" w:rsidRDefault="001068E9" w:rsidP="006D5DF8">
      <w:pPr>
        <w:pStyle w:val="ListParagraph"/>
        <w:numPr>
          <w:ilvl w:val="1"/>
          <w:numId w:val="3"/>
        </w:numPr>
        <w:ind w:left="851" w:hanging="284"/>
        <w:rPr>
          <w:szCs w:val="24"/>
          <w:lang w:val="en-CA"/>
        </w:rPr>
      </w:pPr>
      <w:r>
        <w:rPr>
          <w:szCs w:val="24"/>
          <w:lang w:val="en-CA"/>
        </w:rPr>
        <w:t>T</w:t>
      </w:r>
      <w:r w:rsidR="00060DFB" w:rsidRPr="001068E9">
        <w:rPr>
          <w:szCs w:val="24"/>
          <w:lang w:val="en-CA"/>
        </w:rPr>
        <w:t xml:space="preserve">he </w:t>
      </w:r>
      <w:r w:rsidR="00060DFB" w:rsidRPr="001068E9">
        <w:rPr>
          <w:i/>
          <w:szCs w:val="24"/>
          <w:lang w:val="en-CA"/>
        </w:rPr>
        <w:t>number of scoops</w:t>
      </w:r>
      <w:r w:rsidR="00060DFB" w:rsidRPr="001068E9">
        <w:rPr>
          <w:szCs w:val="24"/>
          <w:lang w:val="en-CA"/>
        </w:rPr>
        <w:t xml:space="preserve"> they would</w:t>
      </w:r>
      <w:r w:rsidR="006D5DF8">
        <w:rPr>
          <w:szCs w:val="24"/>
          <w:lang w:val="en-CA"/>
        </w:rPr>
        <w:t xml:space="preserve"> like on their ice cream cone.</w:t>
      </w:r>
    </w:p>
    <w:p w14:paraId="065B2260" w14:textId="5445BE21" w:rsidR="00060DFB" w:rsidRDefault="006D5DF8" w:rsidP="006D5DF8">
      <w:pPr>
        <w:pStyle w:val="ListParagraph"/>
        <w:numPr>
          <w:ilvl w:val="1"/>
          <w:numId w:val="3"/>
        </w:numPr>
        <w:ind w:left="851" w:hanging="284"/>
        <w:rPr>
          <w:szCs w:val="24"/>
          <w:lang w:val="en-CA"/>
        </w:rPr>
      </w:pPr>
      <w:r>
        <w:rPr>
          <w:szCs w:val="24"/>
          <w:lang w:val="en-CA"/>
        </w:rPr>
        <w:t>T</w:t>
      </w:r>
      <w:r w:rsidR="00060DFB" w:rsidRPr="006D5DF8">
        <w:rPr>
          <w:szCs w:val="24"/>
          <w:lang w:val="en-CA"/>
        </w:rPr>
        <w:t xml:space="preserve">he </w:t>
      </w:r>
      <w:r w:rsidR="00060DFB" w:rsidRPr="006D5DF8">
        <w:rPr>
          <w:i/>
          <w:szCs w:val="24"/>
          <w:lang w:val="en-CA"/>
        </w:rPr>
        <w:t>number of cherries</w:t>
      </w:r>
      <w:r w:rsidR="00060DFB" w:rsidRPr="006D5DF8">
        <w:rPr>
          <w:szCs w:val="24"/>
          <w:lang w:val="en-CA"/>
        </w:rPr>
        <w:t xml:space="preserve"> they would like on their </w:t>
      </w:r>
      <w:r>
        <w:rPr>
          <w:szCs w:val="24"/>
          <w:lang w:val="en-CA"/>
        </w:rPr>
        <w:t>ice cream cone.</w:t>
      </w:r>
    </w:p>
    <w:p w14:paraId="2ED76972" w14:textId="3E045EB0" w:rsidR="00A578CC" w:rsidRPr="006D5DF8" w:rsidRDefault="00A578CC" w:rsidP="006D5DF8">
      <w:pPr>
        <w:pStyle w:val="ListParagraph"/>
        <w:numPr>
          <w:ilvl w:val="1"/>
          <w:numId w:val="3"/>
        </w:numPr>
        <w:ind w:left="851" w:hanging="284"/>
        <w:rPr>
          <w:szCs w:val="24"/>
          <w:lang w:val="en-CA"/>
        </w:rPr>
      </w:pPr>
      <w:r>
        <w:rPr>
          <w:szCs w:val="24"/>
          <w:lang w:val="en-CA"/>
        </w:rPr>
        <w:t xml:space="preserve">A </w:t>
      </w:r>
      <w:r w:rsidRPr="00A578CC">
        <w:rPr>
          <w:i/>
          <w:szCs w:val="24"/>
          <w:lang w:val="en-CA"/>
        </w:rPr>
        <w:t>tip</w:t>
      </w:r>
      <w:r>
        <w:rPr>
          <w:szCs w:val="24"/>
          <w:lang w:val="en-CA"/>
        </w:rPr>
        <w:t xml:space="preserve"> amount (eg: </w:t>
      </w:r>
      <w:r w:rsidR="003D2570">
        <w:rPr>
          <w:szCs w:val="24"/>
          <w:lang w:val="en-CA"/>
        </w:rPr>
        <w:t xml:space="preserve">$$ </w:t>
      </w:r>
      <w:r>
        <w:rPr>
          <w:szCs w:val="24"/>
          <w:lang w:val="en-CA"/>
        </w:rPr>
        <w:t>for good service).</w:t>
      </w:r>
    </w:p>
    <w:p w14:paraId="19BE87BB" w14:textId="358269A3" w:rsidR="0017287F" w:rsidRDefault="0017287F" w:rsidP="00E816EF">
      <w:pPr>
        <w:pStyle w:val="ListParagraph"/>
        <w:numPr>
          <w:ilvl w:val="0"/>
          <w:numId w:val="3"/>
        </w:numPr>
        <w:ind w:left="284" w:hanging="284"/>
        <w:rPr>
          <w:szCs w:val="24"/>
          <w:lang w:val="en-CA"/>
        </w:rPr>
      </w:pPr>
      <w:r>
        <w:rPr>
          <w:szCs w:val="24"/>
          <w:lang w:val="en-CA"/>
        </w:rPr>
        <w:t xml:space="preserve">Calculate the following values, and store each into </w:t>
      </w:r>
      <w:r w:rsidR="003D2570">
        <w:rPr>
          <w:szCs w:val="24"/>
          <w:lang w:val="en-CA"/>
        </w:rPr>
        <w:t xml:space="preserve">its own </w:t>
      </w:r>
      <w:r w:rsidRPr="00295CAC">
        <w:rPr>
          <w:i/>
          <w:iCs/>
          <w:szCs w:val="24"/>
          <w:lang w:val="en-CA"/>
        </w:rPr>
        <w:t>separate variable</w:t>
      </w:r>
      <w:r>
        <w:rPr>
          <w:szCs w:val="24"/>
          <w:lang w:val="en-CA"/>
        </w:rPr>
        <w:t>:</w:t>
      </w:r>
    </w:p>
    <w:p w14:paraId="50B33377" w14:textId="68144DDF" w:rsidR="0017287F" w:rsidRDefault="009A798C" w:rsidP="0017287F">
      <w:pPr>
        <w:pStyle w:val="ListParagraph"/>
        <w:numPr>
          <w:ilvl w:val="1"/>
          <w:numId w:val="3"/>
        </w:numPr>
        <w:ind w:left="851" w:hanging="284"/>
        <w:rPr>
          <w:szCs w:val="24"/>
          <w:lang w:val="en-CA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67456" behindDoc="1" locked="0" layoutInCell="1" allowOverlap="1" wp14:anchorId="0C23E659" wp14:editId="0FB260AC">
            <wp:simplePos x="0" y="0"/>
            <wp:positionH relativeFrom="column">
              <wp:posOffset>5580826</wp:posOffset>
            </wp:positionH>
            <wp:positionV relativeFrom="paragraph">
              <wp:posOffset>284051</wp:posOffset>
            </wp:positionV>
            <wp:extent cx="1087755" cy="908050"/>
            <wp:effectExtent l="0" t="0" r="0" b="6350"/>
            <wp:wrapTight wrapText="bothSides">
              <wp:wrapPolygon edited="0">
                <wp:start x="0" y="0"/>
                <wp:lineTo x="0" y="21298"/>
                <wp:lineTo x="21184" y="21298"/>
                <wp:lineTo x="21184" y="0"/>
                <wp:lineTo x="0" y="0"/>
              </wp:wrapPolygon>
            </wp:wrapTight>
            <wp:docPr id="5" name="Picture 5" descr="A picture containing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whit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87F">
        <w:rPr>
          <w:szCs w:val="24"/>
          <w:lang w:val="en-CA"/>
        </w:rPr>
        <w:t xml:space="preserve">The </w:t>
      </w:r>
      <w:r w:rsidR="00060DFB" w:rsidRPr="0017287F">
        <w:rPr>
          <w:i/>
          <w:szCs w:val="24"/>
          <w:lang w:val="en-CA"/>
        </w:rPr>
        <w:t>subtotal cost</w:t>
      </w:r>
      <w:r w:rsidR="00060DFB">
        <w:rPr>
          <w:szCs w:val="24"/>
          <w:lang w:val="en-CA"/>
        </w:rPr>
        <w:t xml:space="preserve"> of the ice cream, based on the number of scoops, number of cherries, and the cost of the cone.</w:t>
      </w:r>
    </w:p>
    <w:p w14:paraId="569E4456" w14:textId="36A3A052" w:rsidR="0017287F" w:rsidRDefault="0017287F" w:rsidP="0017287F">
      <w:pPr>
        <w:pStyle w:val="ListParagraph"/>
        <w:numPr>
          <w:ilvl w:val="1"/>
          <w:numId w:val="3"/>
        </w:numPr>
        <w:ind w:left="851" w:hanging="284"/>
        <w:rPr>
          <w:szCs w:val="24"/>
          <w:lang w:val="en-CA"/>
        </w:rPr>
      </w:pPr>
      <w:r w:rsidRPr="0017287F">
        <w:rPr>
          <w:szCs w:val="24"/>
          <w:lang w:val="en-CA"/>
        </w:rPr>
        <w:t>T</w:t>
      </w:r>
      <w:r w:rsidR="00060DFB" w:rsidRPr="0017287F">
        <w:rPr>
          <w:szCs w:val="24"/>
          <w:lang w:val="en-CA"/>
        </w:rPr>
        <w:t xml:space="preserve">he </w:t>
      </w:r>
      <w:r w:rsidR="00060DFB" w:rsidRPr="0017287F">
        <w:rPr>
          <w:i/>
          <w:szCs w:val="24"/>
          <w:lang w:val="en-CA"/>
        </w:rPr>
        <w:t>HST sales tax</w:t>
      </w:r>
      <w:r w:rsidR="00060DFB" w:rsidRPr="0017287F">
        <w:rPr>
          <w:szCs w:val="24"/>
          <w:lang w:val="en-CA"/>
        </w:rPr>
        <w:t xml:space="preserve"> (13%) of the ice cream.</w:t>
      </w:r>
    </w:p>
    <w:p w14:paraId="77054EA3" w14:textId="53829ECC" w:rsidR="00060DFB" w:rsidRPr="0017287F" w:rsidRDefault="0017287F" w:rsidP="0017287F">
      <w:pPr>
        <w:pStyle w:val="ListParagraph"/>
        <w:numPr>
          <w:ilvl w:val="1"/>
          <w:numId w:val="3"/>
        </w:numPr>
        <w:ind w:left="851" w:hanging="284"/>
        <w:rPr>
          <w:szCs w:val="24"/>
          <w:lang w:val="en-CA"/>
        </w:rPr>
      </w:pPr>
      <w:r>
        <w:rPr>
          <w:szCs w:val="24"/>
          <w:lang w:val="en-CA"/>
        </w:rPr>
        <w:t>T</w:t>
      </w:r>
      <w:r w:rsidR="00060DFB" w:rsidRPr="0017287F">
        <w:rPr>
          <w:szCs w:val="24"/>
          <w:lang w:val="en-CA"/>
        </w:rPr>
        <w:t xml:space="preserve">he </w:t>
      </w:r>
      <w:r w:rsidR="00060DFB" w:rsidRPr="0017287F">
        <w:rPr>
          <w:i/>
          <w:szCs w:val="24"/>
          <w:lang w:val="en-CA"/>
        </w:rPr>
        <w:t>final total</w:t>
      </w:r>
      <w:r w:rsidR="00060DFB" w:rsidRPr="0017287F">
        <w:rPr>
          <w:szCs w:val="24"/>
          <w:lang w:val="en-CA"/>
        </w:rPr>
        <w:t xml:space="preserve"> of the ice cream</w:t>
      </w:r>
      <w:r>
        <w:rPr>
          <w:szCs w:val="24"/>
          <w:lang w:val="en-CA"/>
        </w:rPr>
        <w:t>, including HST sales tax</w:t>
      </w:r>
      <w:r w:rsidR="00A578CC">
        <w:rPr>
          <w:szCs w:val="24"/>
          <w:lang w:val="en-CA"/>
        </w:rPr>
        <w:t>, and the tip amount</w:t>
      </w:r>
      <w:r w:rsidR="00060DFB" w:rsidRPr="0017287F">
        <w:rPr>
          <w:szCs w:val="24"/>
          <w:lang w:val="en-CA"/>
        </w:rPr>
        <w:t>.</w:t>
      </w:r>
    </w:p>
    <w:p w14:paraId="29814A64" w14:textId="7F366672" w:rsidR="00060DFB" w:rsidRDefault="0017287F" w:rsidP="00E816EF">
      <w:pPr>
        <w:pStyle w:val="ListParagraph"/>
        <w:numPr>
          <w:ilvl w:val="0"/>
          <w:numId w:val="3"/>
        </w:numPr>
        <w:ind w:left="284" w:hanging="284"/>
        <w:rPr>
          <w:szCs w:val="24"/>
          <w:lang w:val="en-CA"/>
        </w:rPr>
      </w:pPr>
      <w:r>
        <w:rPr>
          <w:szCs w:val="24"/>
          <w:lang w:val="en-CA"/>
        </w:rPr>
        <w:t>Print out each of the calculated values to the screen</w:t>
      </w:r>
      <w:r w:rsidR="003D2570">
        <w:rPr>
          <w:szCs w:val="24"/>
          <w:lang w:val="en-CA"/>
        </w:rPr>
        <w:t>, according to the sample output below</w:t>
      </w:r>
      <w:r>
        <w:rPr>
          <w:szCs w:val="24"/>
          <w:lang w:val="en-CA"/>
        </w:rPr>
        <w:t>.</w:t>
      </w:r>
      <w:r w:rsidR="00790E26">
        <w:rPr>
          <w:szCs w:val="24"/>
          <w:lang w:val="en-CA"/>
        </w:rPr>
        <w:t xml:space="preserve">  All money values should be rounded to </w:t>
      </w:r>
      <w:r w:rsidR="00790E26" w:rsidRPr="00790E26">
        <w:rPr>
          <w:i/>
          <w:szCs w:val="24"/>
          <w:lang w:val="en-CA"/>
        </w:rPr>
        <w:t>two decimal places</w:t>
      </w:r>
      <w:r w:rsidR="00AE68AB">
        <w:rPr>
          <w:iCs/>
          <w:szCs w:val="24"/>
          <w:lang w:val="en-CA"/>
        </w:rPr>
        <w:t xml:space="preserve">, </w:t>
      </w:r>
      <w:r w:rsidR="00295CAC">
        <w:rPr>
          <w:iCs/>
          <w:szCs w:val="24"/>
          <w:lang w:val="en-CA"/>
        </w:rPr>
        <w:br/>
      </w:r>
      <w:r w:rsidR="00AE68AB">
        <w:rPr>
          <w:iCs/>
          <w:szCs w:val="24"/>
          <w:lang w:val="en-CA"/>
        </w:rPr>
        <w:t xml:space="preserve">and should include a </w:t>
      </w:r>
      <w:r w:rsidR="00AE68AB" w:rsidRPr="00AE68AB">
        <w:rPr>
          <w:rFonts w:ascii="Courier New" w:hAnsi="Courier New" w:cs="Courier New"/>
          <w:b/>
          <w:bCs/>
          <w:iCs/>
          <w:szCs w:val="24"/>
          <w:lang w:val="en-CA"/>
        </w:rPr>
        <w:t>$</w:t>
      </w:r>
      <w:r w:rsidR="00AE68AB">
        <w:rPr>
          <w:iCs/>
          <w:szCs w:val="24"/>
          <w:lang w:val="en-CA"/>
        </w:rPr>
        <w:t xml:space="preserve"> sign in front of it</w:t>
      </w:r>
      <w:r w:rsidR="00790E26">
        <w:rPr>
          <w:szCs w:val="24"/>
          <w:lang w:val="en-CA"/>
        </w:rPr>
        <w:t>.</w:t>
      </w:r>
    </w:p>
    <w:p w14:paraId="1C3982DA" w14:textId="31E01C94" w:rsidR="00060DFB" w:rsidRDefault="00060DFB" w:rsidP="0017287F">
      <w:pPr>
        <w:pStyle w:val="ListParagraph"/>
        <w:ind w:left="284"/>
        <w:rPr>
          <w:szCs w:val="24"/>
          <w:lang w:val="en-CA"/>
        </w:rPr>
      </w:pPr>
    </w:p>
    <w:p w14:paraId="2B5558BF" w14:textId="2F3F84EF" w:rsidR="008C45CE" w:rsidRDefault="00EC1C3C" w:rsidP="00E816EF">
      <w:pPr>
        <w:pStyle w:val="ListParagraph"/>
        <w:numPr>
          <w:ilvl w:val="0"/>
          <w:numId w:val="3"/>
        </w:numPr>
        <w:ind w:left="284" w:hanging="284"/>
        <w:rPr>
          <w:szCs w:val="24"/>
          <w:lang w:val="en-CA"/>
        </w:rPr>
      </w:pPr>
      <w:r>
        <w:rPr>
          <w:szCs w:val="24"/>
          <w:lang w:val="en-CA"/>
        </w:rPr>
        <w:t xml:space="preserve">Below is a </w:t>
      </w:r>
      <w:r w:rsidRPr="006B7587">
        <w:rPr>
          <w:i/>
          <w:szCs w:val="24"/>
          <w:lang w:val="en-CA"/>
        </w:rPr>
        <w:t>sample</w:t>
      </w:r>
      <w:r>
        <w:rPr>
          <w:szCs w:val="24"/>
          <w:lang w:val="en-CA"/>
        </w:rPr>
        <w:t xml:space="preserve"> of what the </w:t>
      </w:r>
      <w:r w:rsidRPr="00EC1C3C">
        <w:rPr>
          <w:b/>
          <w:szCs w:val="24"/>
          <w:lang w:val="en-CA"/>
        </w:rPr>
        <w:t>output</w:t>
      </w:r>
      <w:r>
        <w:rPr>
          <w:szCs w:val="24"/>
          <w:lang w:val="en-CA"/>
        </w:rPr>
        <w:t xml:space="preserve"> of your program should </w:t>
      </w:r>
      <w:r w:rsidR="006B7587">
        <w:rPr>
          <w:szCs w:val="24"/>
          <w:lang w:val="en-CA"/>
        </w:rPr>
        <w:t xml:space="preserve">look </w:t>
      </w:r>
      <w:r>
        <w:rPr>
          <w:szCs w:val="24"/>
          <w:lang w:val="en-CA"/>
        </w:rPr>
        <w:t>like</w:t>
      </w:r>
      <w:r w:rsidR="006B7587">
        <w:rPr>
          <w:szCs w:val="24"/>
          <w:lang w:val="en-CA"/>
        </w:rPr>
        <w:t xml:space="preserve"> when run</w:t>
      </w:r>
      <w:r w:rsidR="008C45CE" w:rsidRPr="00EC1C3C">
        <w:rPr>
          <w:szCs w:val="24"/>
          <w:lang w:val="en-CA"/>
        </w:rPr>
        <w:t>:</w:t>
      </w:r>
    </w:p>
    <w:p w14:paraId="043A69F6" w14:textId="7E611470" w:rsidR="00EC1C3C" w:rsidRPr="00745438" w:rsidRDefault="00EC1C3C" w:rsidP="002F498A">
      <w:pPr>
        <w:ind w:left="-567" w:hanging="11"/>
        <w:rPr>
          <w:sz w:val="10"/>
          <w:szCs w:val="24"/>
          <w:lang w:val="en-CA"/>
        </w:rPr>
      </w:pPr>
    </w:p>
    <w:p w14:paraId="4FFFBC49" w14:textId="7F239260" w:rsidR="00EC1C3C" w:rsidRDefault="00060DFB" w:rsidP="002F498A">
      <w:pPr>
        <w:ind w:left="709" w:hanging="11"/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</w:pPr>
      <w:r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 xml:space="preserve">Hello and </w:t>
      </w:r>
      <w:r w:rsidR="00295CAC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w</w:t>
      </w:r>
      <w:r w:rsidR="00EC1C3C" w:rsidRPr="00E816EF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elcome to</w:t>
      </w:r>
      <w:r w:rsidR="008C17DC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 xml:space="preserve"> </w:t>
      </w:r>
      <w:r w:rsidRPr="00060DFB">
        <w:rPr>
          <w:rFonts w:cstheme="minorHAnsi"/>
          <w:b/>
          <w:i/>
          <w:color w:val="2E74B5" w:themeColor="accent1" w:themeShade="BF"/>
          <w:sz w:val="18"/>
          <w:szCs w:val="24"/>
          <w:lang w:val="en-CA"/>
        </w:rPr>
        <w:t>YourName</w:t>
      </w:r>
      <w:r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 xml:space="preserve">’s </w:t>
      </w:r>
      <w:r w:rsidR="00B75B4C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I</w:t>
      </w:r>
      <w:r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 xml:space="preserve">ce </w:t>
      </w:r>
      <w:r w:rsidR="00B75B4C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C</w:t>
      </w:r>
      <w:r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 xml:space="preserve">ream </w:t>
      </w:r>
      <w:r w:rsidR="00B75B4C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Stand</w:t>
      </w:r>
      <w:r w:rsidR="00EC1C3C" w:rsidRPr="00E816EF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!</w:t>
      </w:r>
    </w:p>
    <w:p w14:paraId="318EB2D2" w14:textId="39D87009" w:rsidR="00B75B4C" w:rsidRPr="00E816EF" w:rsidRDefault="00B75B4C" w:rsidP="002F498A">
      <w:pPr>
        <w:ind w:left="709" w:hanging="11"/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</w:pPr>
      <w:r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This program will calculate the cost of your ice cream order.</w:t>
      </w:r>
    </w:p>
    <w:p w14:paraId="20E72605" w14:textId="5FA3A0A8" w:rsidR="00E816EF" w:rsidRDefault="00E816EF" w:rsidP="002F498A">
      <w:pPr>
        <w:ind w:left="709" w:hanging="11"/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</w:pPr>
    </w:p>
    <w:p w14:paraId="235740B9" w14:textId="65499A92" w:rsidR="002C4BF2" w:rsidRDefault="002C4BF2" w:rsidP="00EE2377">
      <w:pPr>
        <w:ind w:left="709" w:hanging="11"/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</w:pPr>
      <w:r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Types of ice cream available: vanilla, chocolate, strawberry, peppermint</w:t>
      </w:r>
      <w:r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br/>
        <w:t>Cost of the cone: $3.</w:t>
      </w:r>
      <w:r w:rsidR="005F5F97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99</w:t>
      </w:r>
    </w:p>
    <w:p w14:paraId="32BC3979" w14:textId="7D5CB858" w:rsidR="002C4BF2" w:rsidRDefault="002C4BF2" w:rsidP="002F498A">
      <w:pPr>
        <w:ind w:left="709" w:hanging="11"/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</w:pPr>
      <w:r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Each scoop of ice cream costs $0.</w:t>
      </w:r>
      <w:r w:rsidR="005F5F97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9</w:t>
      </w:r>
      <w:r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5, and each cherry on top costs $0.</w:t>
      </w:r>
      <w:r w:rsidR="005F5F97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3</w:t>
      </w:r>
      <w:r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5</w:t>
      </w:r>
    </w:p>
    <w:p w14:paraId="2B00FAD6" w14:textId="77777777" w:rsidR="002C4BF2" w:rsidRPr="00E816EF" w:rsidRDefault="002C4BF2" w:rsidP="002F498A">
      <w:pPr>
        <w:ind w:left="709" w:hanging="11"/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</w:pPr>
    </w:p>
    <w:p w14:paraId="5EAA5E10" w14:textId="1E10D88B" w:rsidR="00EC1C3C" w:rsidRPr="00E816EF" w:rsidRDefault="00EC1C3C" w:rsidP="002F498A">
      <w:pPr>
        <w:ind w:left="709" w:hanging="11"/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</w:pPr>
      <w:r w:rsidRPr="00E816EF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 xml:space="preserve">Please enter the </w:t>
      </w:r>
      <w:r w:rsidR="0017287F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type of ice cream</w:t>
      </w:r>
      <w:r w:rsidRPr="00E816EF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 xml:space="preserve">: </w:t>
      </w:r>
      <w:r w:rsidR="0017287F">
        <w:rPr>
          <w:rFonts w:ascii="Courier New" w:hAnsi="Courier New" w:cs="Courier New"/>
          <w:b/>
          <w:sz w:val="18"/>
          <w:szCs w:val="24"/>
          <w:lang w:val="en-CA"/>
        </w:rPr>
        <w:t>chocolate</w:t>
      </w:r>
    </w:p>
    <w:p w14:paraId="48E77A42" w14:textId="4BE3E33E" w:rsidR="00EC1C3C" w:rsidRPr="00E816EF" w:rsidRDefault="00EC1C3C" w:rsidP="002F498A">
      <w:pPr>
        <w:ind w:left="709" w:hanging="11"/>
        <w:rPr>
          <w:rFonts w:ascii="Courier New" w:hAnsi="Courier New" w:cs="Courier New"/>
          <w:b/>
          <w:sz w:val="18"/>
          <w:szCs w:val="24"/>
          <w:lang w:val="en-CA"/>
        </w:rPr>
      </w:pPr>
      <w:r w:rsidRPr="00E816EF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 xml:space="preserve">Please enter the </w:t>
      </w:r>
      <w:r w:rsidR="0017287F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number of scoops</w:t>
      </w:r>
      <w:r w:rsidRPr="00E816EF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 xml:space="preserve">: </w:t>
      </w:r>
      <w:r w:rsidR="0017287F">
        <w:rPr>
          <w:rFonts w:ascii="Courier New" w:hAnsi="Courier New" w:cs="Courier New"/>
          <w:b/>
          <w:sz w:val="18"/>
          <w:szCs w:val="24"/>
          <w:lang w:val="en-CA"/>
        </w:rPr>
        <w:t>3</w:t>
      </w:r>
    </w:p>
    <w:p w14:paraId="3C71BE0C" w14:textId="4E521E27" w:rsidR="00EC1C3C" w:rsidRPr="00E816EF" w:rsidRDefault="00EC1C3C" w:rsidP="00790E26">
      <w:pPr>
        <w:ind w:left="709" w:hanging="11"/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</w:pPr>
      <w:r w:rsidRPr="00E816EF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 xml:space="preserve">Please enter the </w:t>
      </w:r>
      <w:r w:rsidR="0017287F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number of cherries</w:t>
      </w:r>
      <w:r w:rsidRPr="00E816EF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 xml:space="preserve">: </w:t>
      </w:r>
      <w:r w:rsidR="0017287F">
        <w:rPr>
          <w:rFonts w:ascii="Courier New" w:hAnsi="Courier New" w:cs="Courier New"/>
          <w:b/>
          <w:sz w:val="18"/>
          <w:szCs w:val="24"/>
          <w:lang w:val="en-CA"/>
        </w:rPr>
        <w:t>2</w:t>
      </w:r>
    </w:p>
    <w:p w14:paraId="4B531F0F" w14:textId="594511AD" w:rsidR="00A578CC" w:rsidRPr="00E816EF" w:rsidRDefault="00A578CC" w:rsidP="00A578CC">
      <w:pPr>
        <w:ind w:left="709" w:hanging="11"/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</w:pPr>
      <w:r w:rsidRPr="00E816EF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 xml:space="preserve">Please enter </w:t>
      </w:r>
      <w:r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a</w:t>
      </w:r>
      <w:r w:rsidRPr="00E816EF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 xml:space="preserve"> </w:t>
      </w:r>
      <w:r w:rsidR="00295CAC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tip</w:t>
      </w:r>
      <w:r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 xml:space="preserve"> amount</w:t>
      </w:r>
      <w:r w:rsidRPr="00E816EF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 xml:space="preserve">: </w:t>
      </w:r>
      <w:r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$</w:t>
      </w:r>
      <w:r w:rsidR="00B75B4C">
        <w:rPr>
          <w:rFonts w:ascii="Courier New" w:hAnsi="Courier New" w:cs="Courier New"/>
          <w:b/>
          <w:sz w:val="18"/>
          <w:szCs w:val="24"/>
          <w:lang w:val="en-CA"/>
        </w:rPr>
        <w:t>1.25</w:t>
      </w:r>
    </w:p>
    <w:p w14:paraId="7294AA8C" w14:textId="77777777" w:rsidR="00EC1C3C" w:rsidRPr="00E816EF" w:rsidRDefault="00EC1C3C" w:rsidP="002F498A">
      <w:pPr>
        <w:ind w:left="709" w:hanging="11"/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</w:pPr>
    </w:p>
    <w:p w14:paraId="4C5FB50B" w14:textId="467E2314" w:rsidR="002613D2" w:rsidRPr="00E816EF" w:rsidRDefault="002613D2" w:rsidP="002613D2">
      <w:pPr>
        <w:ind w:left="709" w:hanging="11"/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</w:pPr>
      <w:r w:rsidRPr="00E816EF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------------------------------</w:t>
      </w:r>
      <w:r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----</w:t>
      </w:r>
      <w:r w:rsidRPr="00E816EF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------------------------</w:t>
      </w:r>
      <w:r w:rsidR="002E3D75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------</w:t>
      </w:r>
      <w:r w:rsidR="00343FAD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-</w:t>
      </w:r>
    </w:p>
    <w:p w14:paraId="0EB14E53" w14:textId="5C7A0691" w:rsidR="00EC1C3C" w:rsidRPr="00E816EF" w:rsidRDefault="0017287F" w:rsidP="002F498A">
      <w:pPr>
        <w:ind w:left="709" w:hanging="11"/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</w:pPr>
      <w:r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YOUR ICE CREAM ORDER:</w:t>
      </w:r>
    </w:p>
    <w:p w14:paraId="43168C23" w14:textId="7014962C" w:rsidR="002613D2" w:rsidRPr="00E816EF" w:rsidRDefault="002613D2" w:rsidP="002613D2">
      <w:pPr>
        <w:ind w:left="709" w:hanging="11"/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</w:pPr>
      <w:r w:rsidRPr="00E816EF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------------------------------</w:t>
      </w:r>
      <w:r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----</w:t>
      </w:r>
      <w:r w:rsidRPr="00E816EF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------------------------</w:t>
      </w:r>
      <w:r w:rsidR="002E3D75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------</w:t>
      </w:r>
      <w:r w:rsidR="00343FAD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-</w:t>
      </w:r>
    </w:p>
    <w:p w14:paraId="530AE737" w14:textId="77777777" w:rsidR="00EC1C3C" w:rsidRPr="00E816EF" w:rsidRDefault="00EC1C3C" w:rsidP="002F498A">
      <w:pPr>
        <w:ind w:left="709" w:hanging="11"/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</w:pPr>
    </w:p>
    <w:p w14:paraId="726D2E47" w14:textId="6C3C552C" w:rsidR="00EC1C3C" w:rsidRDefault="0017287F" w:rsidP="002F498A">
      <w:pPr>
        <w:ind w:left="709" w:hanging="11"/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</w:pPr>
      <w:r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You have</w:t>
      </w:r>
      <w:r w:rsidR="00790E26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 xml:space="preserve"> ordered the chocolate ice cream cone.</w:t>
      </w:r>
    </w:p>
    <w:p w14:paraId="619C6704" w14:textId="78115A60" w:rsidR="00790E26" w:rsidRPr="00E816EF" w:rsidRDefault="00790E26" w:rsidP="002F498A">
      <w:pPr>
        <w:ind w:left="709" w:hanging="11"/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</w:pPr>
      <w:r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You have asked for 3 scoop(s) and 2 cherr(ies) on top.</w:t>
      </w:r>
    </w:p>
    <w:p w14:paraId="619558F2" w14:textId="77777777" w:rsidR="00EC1C3C" w:rsidRPr="00E816EF" w:rsidRDefault="00EC1C3C" w:rsidP="002F498A">
      <w:pPr>
        <w:ind w:left="709" w:hanging="11"/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</w:pPr>
    </w:p>
    <w:p w14:paraId="39821F32" w14:textId="6470D1D8" w:rsidR="00EC1C3C" w:rsidRPr="00E816EF" w:rsidRDefault="00790E26" w:rsidP="002F498A">
      <w:pPr>
        <w:ind w:left="709" w:hanging="11"/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</w:pPr>
      <w:r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The s</w:t>
      </w:r>
      <w:r w:rsidR="00985E89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ubtotal</w:t>
      </w:r>
      <w:r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 xml:space="preserve"> before HST sales tax is</w:t>
      </w:r>
      <w:r w:rsidR="00985E89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 xml:space="preserve">: $ </w:t>
      </w:r>
      <w:r w:rsidR="005F5F97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7</w:t>
      </w:r>
      <w:r w:rsidR="00580040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.</w:t>
      </w:r>
      <w:r w:rsidR="005F5F97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54</w:t>
      </w:r>
    </w:p>
    <w:p w14:paraId="4FF38E7D" w14:textId="7E3F783B" w:rsidR="00EC1C3C" w:rsidRDefault="00790E26" w:rsidP="002F498A">
      <w:pPr>
        <w:ind w:left="709" w:hanging="11"/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</w:pPr>
      <w:r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 xml:space="preserve">The </w:t>
      </w:r>
      <w:r w:rsidR="00EC1C3C" w:rsidRPr="00E816EF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 xml:space="preserve">HST </w:t>
      </w:r>
      <w:r w:rsidR="00A05A62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s</w:t>
      </w:r>
      <w:r w:rsidR="00EC1C3C" w:rsidRPr="00E816EF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ales tax</w:t>
      </w:r>
      <w:r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 xml:space="preserve"> is</w:t>
      </w:r>
      <w:r w:rsidR="00EC1C3C" w:rsidRPr="00E816EF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: $ 0.</w:t>
      </w:r>
      <w:r w:rsidR="005F5F97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98</w:t>
      </w:r>
    </w:p>
    <w:p w14:paraId="2F58AD72" w14:textId="2E978D2F" w:rsidR="00A578CC" w:rsidRPr="00E816EF" w:rsidRDefault="00A578CC" w:rsidP="002F498A">
      <w:pPr>
        <w:ind w:left="709" w:hanging="11"/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</w:pPr>
      <w:r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You have provided a tip of: $</w:t>
      </w:r>
      <w:r w:rsidR="00FB6090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 xml:space="preserve"> </w:t>
      </w:r>
      <w:r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1.</w:t>
      </w:r>
      <w:r w:rsidR="00B75B4C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25</w:t>
      </w:r>
    </w:p>
    <w:p w14:paraId="4DAE3CA2" w14:textId="77777777" w:rsidR="00EC1C3C" w:rsidRPr="00E816EF" w:rsidRDefault="00EC1C3C" w:rsidP="002F498A">
      <w:pPr>
        <w:ind w:left="709" w:hanging="11"/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</w:pPr>
    </w:p>
    <w:p w14:paraId="3058E9EB" w14:textId="1240C429" w:rsidR="00EC1C3C" w:rsidRPr="00E816EF" w:rsidRDefault="00790E26" w:rsidP="002F498A">
      <w:pPr>
        <w:ind w:left="709" w:hanging="11"/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</w:pPr>
      <w:r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The final t</w:t>
      </w:r>
      <w:r w:rsidR="00985E89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otal</w:t>
      </w:r>
      <w:r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 xml:space="preserve">, including </w:t>
      </w:r>
      <w:r w:rsidR="002E3D75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 xml:space="preserve">13% </w:t>
      </w:r>
      <w:r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 xml:space="preserve">HST sales tax </w:t>
      </w:r>
      <w:r w:rsidR="00FB6090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 xml:space="preserve">and </w:t>
      </w:r>
      <w:r w:rsidR="00295CAC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tip</w:t>
      </w:r>
      <w:r w:rsidR="00A05A62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,</w:t>
      </w:r>
      <w:r w:rsidR="00295CAC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 xml:space="preserve"> </w:t>
      </w:r>
      <w:r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is</w:t>
      </w:r>
      <w:r w:rsidR="00985E89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 xml:space="preserve">: $ </w:t>
      </w:r>
      <w:r w:rsidR="005F5F97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9</w:t>
      </w:r>
      <w:r w:rsidR="00580040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.</w:t>
      </w:r>
      <w:r w:rsidR="005F5F97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77</w:t>
      </w:r>
    </w:p>
    <w:p w14:paraId="5E12B8C2" w14:textId="77777777" w:rsidR="00EC1C3C" w:rsidRPr="00E816EF" w:rsidRDefault="00EC1C3C" w:rsidP="002F498A">
      <w:pPr>
        <w:ind w:left="709" w:hanging="11"/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</w:pPr>
    </w:p>
    <w:p w14:paraId="1CCDC265" w14:textId="6826DBE7" w:rsidR="00580040" w:rsidRDefault="00EC1C3C" w:rsidP="002F498A">
      <w:pPr>
        <w:ind w:left="709" w:hanging="11"/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</w:pPr>
      <w:r w:rsidRPr="00E816EF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 xml:space="preserve">Thank you for </w:t>
      </w:r>
      <w:r w:rsidR="00580040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 xml:space="preserve">using the Ice cream </w:t>
      </w:r>
      <w:r w:rsidR="00B75B4C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 xml:space="preserve">cost </w:t>
      </w:r>
      <w:r w:rsidR="00580040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calculator program</w:t>
      </w:r>
      <w:r w:rsidR="00E816EF" w:rsidRPr="00E816EF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.</w:t>
      </w:r>
      <w:r w:rsidRPr="00E816EF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 xml:space="preserve"> </w:t>
      </w:r>
      <w:r w:rsidR="00E816EF" w:rsidRPr="00E816EF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 xml:space="preserve"> </w:t>
      </w:r>
    </w:p>
    <w:p w14:paraId="0F46C2E5" w14:textId="35CF0F00" w:rsidR="00EC1C3C" w:rsidRPr="00E816EF" w:rsidRDefault="00580040" w:rsidP="002F498A">
      <w:pPr>
        <w:ind w:left="709" w:hanging="11"/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</w:pPr>
      <w:r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Enjoy your ice cream</w:t>
      </w:r>
      <w:r w:rsidR="00EC1C3C" w:rsidRPr="00E816EF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!</w:t>
      </w:r>
    </w:p>
    <w:p w14:paraId="28AF8B8E" w14:textId="60D20301" w:rsidR="00EC1C3C" w:rsidRPr="00E816EF" w:rsidRDefault="00EC1C3C" w:rsidP="002F498A">
      <w:pPr>
        <w:ind w:left="709" w:hanging="11"/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</w:pPr>
      <w:r w:rsidRPr="00E816EF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------------------------------</w:t>
      </w:r>
      <w:r w:rsidR="002613D2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----</w:t>
      </w:r>
      <w:r w:rsidRPr="00E816EF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-----------------------</w:t>
      </w:r>
      <w:r w:rsidR="00E816EF" w:rsidRPr="00E816EF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-</w:t>
      </w:r>
      <w:r w:rsidR="002E3D75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------</w:t>
      </w:r>
      <w:r w:rsidR="00343FAD">
        <w:rPr>
          <w:rFonts w:ascii="Courier New" w:hAnsi="Courier New" w:cs="Courier New"/>
          <w:b/>
          <w:color w:val="2E74B5" w:themeColor="accent1" w:themeShade="BF"/>
          <w:sz w:val="18"/>
          <w:szCs w:val="24"/>
          <w:lang w:val="en-CA"/>
        </w:rPr>
        <w:t>-</w:t>
      </w:r>
    </w:p>
    <w:p w14:paraId="7189A18C" w14:textId="37EF1627" w:rsidR="009A798C" w:rsidRDefault="009A798C">
      <w:pPr>
        <w:rPr>
          <w:sz w:val="16"/>
          <w:szCs w:val="24"/>
          <w:lang w:val="en-CA"/>
        </w:rPr>
      </w:pPr>
      <w:r>
        <w:rPr>
          <w:sz w:val="16"/>
          <w:szCs w:val="24"/>
          <w:lang w:val="en-CA"/>
        </w:rPr>
        <w:br w:type="page"/>
      </w:r>
    </w:p>
    <w:p w14:paraId="6A31A42B" w14:textId="77777777" w:rsidR="00777DFF" w:rsidRPr="00DA0274" w:rsidRDefault="00777DFF" w:rsidP="00777DFF">
      <w:pPr>
        <w:rPr>
          <w:sz w:val="16"/>
          <w:szCs w:val="24"/>
          <w:lang w:val="en-CA"/>
        </w:rPr>
      </w:pPr>
    </w:p>
    <w:p w14:paraId="48076554" w14:textId="0D73E2D6" w:rsidR="00AE2D3C" w:rsidRDefault="00AE2D3C" w:rsidP="00F72470">
      <w:pPr>
        <w:ind w:left="-567"/>
        <w:rPr>
          <w:b/>
          <w:i/>
          <w:sz w:val="24"/>
          <w:szCs w:val="24"/>
          <w:lang w:val="en-CA"/>
        </w:rPr>
      </w:pPr>
      <w:r>
        <w:rPr>
          <w:b/>
          <w:i/>
          <w:sz w:val="24"/>
          <w:szCs w:val="24"/>
          <w:lang w:val="en-CA"/>
        </w:rPr>
        <w:t xml:space="preserve">Assignment Rubric – </w:t>
      </w:r>
      <w:r w:rsidR="00F33D7D">
        <w:rPr>
          <w:b/>
          <w:i/>
          <w:sz w:val="24"/>
          <w:szCs w:val="24"/>
          <w:lang w:val="en-CA"/>
        </w:rPr>
        <w:t>This</w:t>
      </w:r>
      <w:r>
        <w:rPr>
          <w:b/>
          <w:i/>
          <w:sz w:val="24"/>
          <w:szCs w:val="24"/>
          <w:lang w:val="en-CA"/>
        </w:rPr>
        <w:t xml:space="preserve"> assignment will be </w:t>
      </w:r>
      <w:r w:rsidR="006B7587">
        <w:rPr>
          <w:b/>
          <w:i/>
          <w:sz w:val="24"/>
          <w:szCs w:val="24"/>
          <w:lang w:val="en-CA"/>
        </w:rPr>
        <w:t>a</w:t>
      </w:r>
      <w:r w:rsidR="00924F91">
        <w:rPr>
          <w:b/>
          <w:i/>
          <w:sz w:val="24"/>
          <w:szCs w:val="24"/>
          <w:lang w:val="en-CA"/>
        </w:rPr>
        <w:t>ssessed</w:t>
      </w:r>
      <w:r>
        <w:rPr>
          <w:b/>
          <w:i/>
          <w:sz w:val="24"/>
          <w:szCs w:val="24"/>
          <w:lang w:val="en-CA"/>
        </w:rPr>
        <w:t xml:space="preserve"> as follows:</w:t>
      </w:r>
    </w:p>
    <w:p w14:paraId="31D1DDB8" w14:textId="77777777" w:rsidR="009A798C" w:rsidRDefault="009A798C" w:rsidP="00F72470">
      <w:pPr>
        <w:ind w:left="-567"/>
        <w:rPr>
          <w:b/>
          <w:i/>
          <w:sz w:val="24"/>
          <w:szCs w:val="24"/>
          <w:lang w:val="en-CA"/>
        </w:rPr>
      </w:pPr>
    </w:p>
    <w:tbl>
      <w:tblPr>
        <w:tblStyle w:val="TableGrid"/>
        <w:tblW w:w="10207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372"/>
        <w:gridCol w:w="2835"/>
      </w:tblGrid>
      <w:tr w:rsidR="000C0379" w:rsidRPr="00AC7F12" w14:paraId="7F0F2B1C" w14:textId="77777777" w:rsidTr="005B531B">
        <w:tc>
          <w:tcPr>
            <w:tcW w:w="7372" w:type="dxa"/>
            <w:shd w:val="clear" w:color="auto" w:fill="BFBFBF" w:themeFill="background1" w:themeFillShade="BF"/>
          </w:tcPr>
          <w:p w14:paraId="5EC72FE4" w14:textId="1E8D7FD7" w:rsidR="000C0379" w:rsidRPr="002C4BF2" w:rsidRDefault="002C4BF2" w:rsidP="001F3112">
            <w:pPr>
              <w:autoSpaceDE w:val="0"/>
              <w:autoSpaceDN w:val="0"/>
              <w:adjustRightInd w:val="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Ice Cream Calculator Program - </w:t>
            </w:r>
            <w:r w:rsidR="000C0379" w:rsidRPr="00EC1C3C">
              <w:rPr>
                <w:b/>
                <w:i/>
                <w:sz w:val="24"/>
                <w:szCs w:val="24"/>
              </w:rPr>
              <w:t>Success Criteria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1A8518A5" w14:textId="77777777" w:rsidR="000C0379" w:rsidRPr="006B78AF" w:rsidRDefault="000C0379" w:rsidP="00DA0274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0C0379" w:rsidRPr="00AC7F12" w14:paraId="3C8AAA6F" w14:textId="77777777" w:rsidTr="002B0C3A">
        <w:trPr>
          <w:trHeight w:val="826"/>
        </w:trPr>
        <w:tc>
          <w:tcPr>
            <w:tcW w:w="7372" w:type="dxa"/>
          </w:tcPr>
          <w:p w14:paraId="03F5C1B8" w14:textId="2C7ABB4D" w:rsidR="000C0379" w:rsidRPr="00EC1C3C" w:rsidRDefault="000C0379" w:rsidP="001F3112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Cs w:val="24"/>
              </w:rPr>
            </w:pPr>
            <w:r w:rsidRPr="00EC1C3C">
              <w:rPr>
                <w:rFonts w:cs="Arial"/>
                <w:b/>
                <w:bCs/>
                <w:szCs w:val="24"/>
              </w:rPr>
              <w:t xml:space="preserve">Knowledge – </w:t>
            </w:r>
            <w:r w:rsidR="00EE2377">
              <w:rPr>
                <w:rFonts w:cs="Arial"/>
                <w:b/>
                <w:bCs/>
                <w:szCs w:val="24"/>
              </w:rPr>
              <w:t>Appropriate use of the concepts</w:t>
            </w:r>
            <w:r w:rsidRPr="00EC1C3C">
              <w:rPr>
                <w:rFonts w:cs="Arial"/>
                <w:b/>
                <w:bCs/>
                <w:szCs w:val="24"/>
              </w:rPr>
              <w:t xml:space="preserve">: </w:t>
            </w:r>
          </w:p>
          <w:p w14:paraId="06155CBB" w14:textId="4178B71F" w:rsidR="000C0379" w:rsidRPr="00745438" w:rsidRDefault="00A4268A" w:rsidP="00F5416D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0" w:hanging="180"/>
              <w:rPr>
                <w:rFonts w:cs="Arial"/>
                <w:bCs/>
                <w:i/>
                <w:sz w:val="20"/>
                <w:szCs w:val="20"/>
              </w:rPr>
            </w:pPr>
            <w:r>
              <w:rPr>
                <w:rFonts w:cs="Arial"/>
                <w:bCs/>
                <w:i/>
                <w:sz w:val="20"/>
                <w:szCs w:val="20"/>
              </w:rPr>
              <w:t>V</w:t>
            </w:r>
            <w:r w:rsidR="000C0379" w:rsidRPr="00745438">
              <w:rPr>
                <w:rFonts w:cs="Arial"/>
                <w:bCs/>
                <w:i/>
                <w:sz w:val="20"/>
                <w:szCs w:val="20"/>
              </w:rPr>
              <w:t>ariable and constant types.</w:t>
            </w:r>
          </w:p>
          <w:p w14:paraId="09E7D8F2" w14:textId="17CCB8C5" w:rsidR="000C0379" w:rsidRPr="00295CAC" w:rsidRDefault="00A4268A" w:rsidP="00EE237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0" w:hanging="180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i/>
                <w:sz w:val="20"/>
                <w:szCs w:val="20"/>
              </w:rPr>
              <w:t>I</w:t>
            </w:r>
            <w:r w:rsidR="000C0379" w:rsidRPr="00745438">
              <w:rPr>
                <w:rFonts w:cs="Arial"/>
                <w:bCs/>
                <w:i/>
                <w:sz w:val="20"/>
                <w:szCs w:val="20"/>
              </w:rPr>
              <w:t xml:space="preserve">nput and output </w:t>
            </w:r>
            <w:r w:rsidR="00EE2377">
              <w:rPr>
                <w:rFonts w:cs="Arial"/>
                <w:bCs/>
                <w:i/>
                <w:sz w:val="20"/>
                <w:szCs w:val="20"/>
              </w:rPr>
              <w:t>functions</w:t>
            </w:r>
            <w:r w:rsidR="000C0379" w:rsidRPr="00745438">
              <w:rPr>
                <w:rFonts w:cs="Arial"/>
                <w:bCs/>
                <w:i/>
                <w:sz w:val="20"/>
                <w:szCs w:val="20"/>
              </w:rPr>
              <w:t>.</w:t>
            </w:r>
          </w:p>
          <w:p w14:paraId="7C931DD7" w14:textId="68768F8C" w:rsidR="00295CAC" w:rsidRPr="00F5416D" w:rsidRDefault="00295CAC" w:rsidP="00EE237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60" w:hanging="180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i/>
                <w:sz w:val="20"/>
                <w:szCs w:val="20"/>
              </w:rPr>
              <w:t>Rounding function for formatting output</w:t>
            </w:r>
          </w:p>
        </w:tc>
        <w:tc>
          <w:tcPr>
            <w:tcW w:w="2835" w:type="dxa"/>
            <w:shd w:val="clear" w:color="auto" w:fill="auto"/>
          </w:tcPr>
          <w:p w14:paraId="32ECABE1" w14:textId="77777777" w:rsidR="000C0379" w:rsidRPr="00EC1C3C" w:rsidRDefault="000C0379" w:rsidP="008D5DEF">
            <w:pPr>
              <w:autoSpaceDE w:val="0"/>
              <w:autoSpaceDN w:val="0"/>
              <w:adjustRightInd w:val="0"/>
              <w:jc w:val="right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/10</w:t>
            </w:r>
          </w:p>
        </w:tc>
      </w:tr>
      <w:tr w:rsidR="000C0379" w:rsidRPr="00AC7F12" w14:paraId="0514FA0A" w14:textId="77777777" w:rsidTr="007023A6">
        <w:trPr>
          <w:trHeight w:val="1105"/>
        </w:trPr>
        <w:tc>
          <w:tcPr>
            <w:tcW w:w="7372" w:type="dxa"/>
          </w:tcPr>
          <w:p w14:paraId="2EB93A0B" w14:textId="77777777" w:rsidR="000C0379" w:rsidRPr="00EC1C3C" w:rsidRDefault="000C0379" w:rsidP="001F3112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Application – T</w:t>
            </w:r>
            <w:r w:rsidRPr="00EC1C3C">
              <w:rPr>
                <w:rFonts w:cs="Arial"/>
                <w:b/>
                <w:bCs/>
                <w:szCs w:val="24"/>
              </w:rPr>
              <w:t xml:space="preserve">he program </w:t>
            </w:r>
            <w:r>
              <w:rPr>
                <w:rFonts w:cs="Arial"/>
                <w:b/>
                <w:bCs/>
                <w:szCs w:val="24"/>
              </w:rPr>
              <w:t xml:space="preserve">correctly </w:t>
            </w:r>
            <w:r w:rsidRPr="00EC1C3C">
              <w:rPr>
                <w:rFonts w:cs="Arial"/>
                <w:b/>
                <w:bCs/>
                <w:szCs w:val="24"/>
              </w:rPr>
              <w:t>completes the task:</w:t>
            </w:r>
          </w:p>
          <w:p w14:paraId="28EFE770" w14:textId="23D91085" w:rsidR="00E2323E" w:rsidRDefault="00E2323E" w:rsidP="00F5416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60" w:hanging="180"/>
              <w:rPr>
                <w:rFonts w:cs="Arial"/>
                <w:bCs/>
                <w:i/>
                <w:sz w:val="20"/>
                <w:szCs w:val="20"/>
              </w:rPr>
            </w:pPr>
            <w:r>
              <w:rPr>
                <w:rFonts w:cs="Arial"/>
                <w:bCs/>
                <w:i/>
                <w:sz w:val="20"/>
                <w:szCs w:val="20"/>
              </w:rPr>
              <w:t>Display</w:t>
            </w:r>
            <w:r w:rsidR="00A4268A">
              <w:rPr>
                <w:rFonts w:cs="Arial"/>
                <w:bCs/>
                <w:i/>
                <w:sz w:val="20"/>
                <w:szCs w:val="20"/>
              </w:rPr>
              <w:t>s</w:t>
            </w:r>
            <w:r>
              <w:rPr>
                <w:rFonts w:cs="Arial"/>
                <w:bCs/>
                <w:i/>
                <w:sz w:val="20"/>
                <w:szCs w:val="20"/>
              </w:rPr>
              <w:t xml:space="preserve"> the welcome message for the user, and each of the costs for the scoops, cherries, and cone.</w:t>
            </w:r>
          </w:p>
          <w:p w14:paraId="50BBFEC2" w14:textId="260A0A5E" w:rsidR="00E2323E" w:rsidRDefault="00E2323E" w:rsidP="00E2323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60" w:hanging="180"/>
              <w:rPr>
                <w:rFonts w:cs="Arial"/>
                <w:bCs/>
                <w:i/>
                <w:sz w:val="20"/>
                <w:szCs w:val="20"/>
              </w:rPr>
            </w:pPr>
            <w:r>
              <w:rPr>
                <w:rFonts w:cs="Arial"/>
                <w:bCs/>
                <w:i/>
                <w:sz w:val="20"/>
                <w:szCs w:val="20"/>
              </w:rPr>
              <w:t>Provides at least 4 options for types of ice cream.</w:t>
            </w:r>
          </w:p>
          <w:p w14:paraId="2BD2ED0E" w14:textId="060C1013" w:rsidR="00E2323E" w:rsidRPr="00E2323E" w:rsidRDefault="00E2323E" w:rsidP="00E2323E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60" w:hanging="180"/>
              <w:rPr>
                <w:rFonts w:cs="Arial"/>
                <w:bCs/>
                <w:i/>
                <w:sz w:val="20"/>
                <w:szCs w:val="20"/>
              </w:rPr>
            </w:pPr>
            <w:r>
              <w:rPr>
                <w:rFonts w:cs="Arial"/>
                <w:bCs/>
                <w:i/>
                <w:sz w:val="20"/>
                <w:szCs w:val="20"/>
              </w:rPr>
              <w:t>Take input from the user (ice cream type, # of scoops, # of cherries, tip amount), and stores each value into a separate variable.</w:t>
            </w:r>
          </w:p>
          <w:p w14:paraId="12F48A0C" w14:textId="4884AEB8" w:rsidR="000C0379" w:rsidRPr="00745438" w:rsidRDefault="000C0379" w:rsidP="00F5416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60" w:hanging="180"/>
              <w:rPr>
                <w:rFonts w:cs="Arial"/>
                <w:bCs/>
                <w:i/>
                <w:sz w:val="20"/>
                <w:szCs w:val="20"/>
              </w:rPr>
            </w:pPr>
            <w:r w:rsidRPr="00745438">
              <w:rPr>
                <w:rFonts w:cs="Arial"/>
                <w:bCs/>
                <w:i/>
                <w:sz w:val="20"/>
                <w:szCs w:val="20"/>
              </w:rPr>
              <w:t>Correct</w:t>
            </w:r>
            <w:r w:rsidR="00EE2377">
              <w:rPr>
                <w:rFonts w:cs="Arial"/>
                <w:bCs/>
                <w:i/>
                <w:sz w:val="20"/>
                <w:szCs w:val="20"/>
              </w:rPr>
              <w:t>ly</w:t>
            </w:r>
            <w:r w:rsidRPr="00745438">
              <w:rPr>
                <w:rFonts w:cs="Arial"/>
                <w:bCs/>
                <w:i/>
                <w:sz w:val="20"/>
                <w:szCs w:val="20"/>
              </w:rPr>
              <w:t xml:space="preserve"> calculate</w:t>
            </w:r>
            <w:r w:rsidR="00EE2377">
              <w:rPr>
                <w:rFonts w:cs="Arial"/>
                <w:bCs/>
                <w:i/>
                <w:sz w:val="20"/>
                <w:szCs w:val="20"/>
              </w:rPr>
              <w:t>s</w:t>
            </w:r>
            <w:r w:rsidR="00A4268A">
              <w:rPr>
                <w:rFonts w:cs="Arial"/>
                <w:bCs/>
                <w:i/>
                <w:sz w:val="20"/>
                <w:szCs w:val="20"/>
              </w:rPr>
              <w:t xml:space="preserve">, </w:t>
            </w:r>
            <w:r w:rsidR="00EE2377">
              <w:rPr>
                <w:rFonts w:cs="Arial"/>
                <w:bCs/>
                <w:i/>
                <w:sz w:val="20"/>
                <w:szCs w:val="20"/>
              </w:rPr>
              <w:t>stores</w:t>
            </w:r>
            <w:r w:rsidR="00A4268A">
              <w:rPr>
                <w:rFonts w:cs="Arial"/>
                <w:bCs/>
                <w:i/>
                <w:sz w:val="20"/>
                <w:szCs w:val="20"/>
              </w:rPr>
              <w:t xml:space="preserve">, and outputs </w:t>
            </w:r>
            <w:r w:rsidR="00EE2377">
              <w:rPr>
                <w:rFonts w:cs="Arial"/>
                <w:bCs/>
                <w:i/>
                <w:sz w:val="20"/>
                <w:szCs w:val="20"/>
              </w:rPr>
              <w:t>the</w:t>
            </w:r>
            <w:r w:rsidRPr="00745438">
              <w:rPr>
                <w:rFonts w:cs="Arial"/>
                <w:bCs/>
                <w:i/>
                <w:sz w:val="20"/>
                <w:szCs w:val="20"/>
              </w:rPr>
              <w:t xml:space="preserve"> subtotal.</w:t>
            </w:r>
          </w:p>
          <w:p w14:paraId="4A609DDD" w14:textId="5B6D8FCE" w:rsidR="000C0379" w:rsidRPr="00745438" w:rsidRDefault="00EE2377" w:rsidP="00F5416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60" w:hanging="180"/>
              <w:rPr>
                <w:rFonts w:cs="Arial"/>
                <w:bCs/>
                <w:i/>
                <w:sz w:val="20"/>
                <w:szCs w:val="20"/>
              </w:rPr>
            </w:pPr>
            <w:r w:rsidRPr="00745438">
              <w:rPr>
                <w:rFonts w:cs="Arial"/>
                <w:bCs/>
                <w:i/>
                <w:sz w:val="20"/>
                <w:szCs w:val="20"/>
              </w:rPr>
              <w:t>Correct</w:t>
            </w:r>
            <w:r>
              <w:rPr>
                <w:rFonts w:cs="Arial"/>
                <w:bCs/>
                <w:i/>
                <w:sz w:val="20"/>
                <w:szCs w:val="20"/>
              </w:rPr>
              <w:t>ly</w:t>
            </w:r>
            <w:r w:rsidRPr="00745438">
              <w:rPr>
                <w:rFonts w:cs="Arial"/>
                <w:bCs/>
                <w:i/>
                <w:sz w:val="20"/>
                <w:szCs w:val="20"/>
              </w:rPr>
              <w:t xml:space="preserve"> </w:t>
            </w:r>
            <w:r w:rsidR="00A4268A" w:rsidRPr="00745438">
              <w:rPr>
                <w:rFonts w:cs="Arial"/>
                <w:bCs/>
                <w:i/>
                <w:sz w:val="20"/>
                <w:szCs w:val="20"/>
              </w:rPr>
              <w:t>calculate</w:t>
            </w:r>
            <w:r w:rsidR="00A4268A">
              <w:rPr>
                <w:rFonts w:cs="Arial"/>
                <w:bCs/>
                <w:i/>
                <w:sz w:val="20"/>
                <w:szCs w:val="20"/>
              </w:rPr>
              <w:t xml:space="preserve">s, stores, and outputs </w:t>
            </w:r>
            <w:r>
              <w:rPr>
                <w:rFonts w:cs="Arial"/>
                <w:bCs/>
                <w:i/>
                <w:sz w:val="20"/>
                <w:szCs w:val="20"/>
              </w:rPr>
              <w:t>the</w:t>
            </w:r>
            <w:r w:rsidRPr="00745438">
              <w:rPr>
                <w:rFonts w:cs="Arial"/>
                <w:bCs/>
                <w:i/>
                <w:sz w:val="20"/>
                <w:szCs w:val="20"/>
              </w:rPr>
              <w:t xml:space="preserve"> </w:t>
            </w:r>
            <w:r w:rsidR="000C0379" w:rsidRPr="00745438">
              <w:rPr>
                <w:rFonts w:cs="Arial"/>
                <w:bCs/>
                <w:i/>
                <w:sz w:val="20"/>
                <w:szCs w:val="20"/>
              </w:rPr>
              <w:t>sales tax.</w:t>
            </w:r>
          </w:p>
          <w:p w14:paraId="574AE5D0" w14:textId="572CB846" w:rsidR="000C0379" w:rsidRPr="00EE2377" w:rsidRDefault="00EE2377" w:rsidP="00F5416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60" w:hanging="180"/>
              <w:rPr>
                <w:rFonts w:cs="Arial"/>
                <w:bCs/>
                <w:sz w:val="20"/>
                <w:szCs w:val="20"/>
              </w:rPr>
            </w:pPr>
            <w:r w:rsidRPr="00745438">
              <w:rPr>
                <w:rFonts w:cs="Arial"/>
                <w:bCs/>
                <w:i/>
                <w:sz w:val="20"/>
                <w:szCs w:val="20"/>
              </w:rPr>
              <w:t>Correct</w:t>
            </w:r>
            <w:r>
              <w:rPr>
                <w:rFonts w:cs="Arial"/>
                <w:bCs/>
                <w:i/>
                <w:sz w:val="20"/>
                <w:szCs w:val="20"/>
              </w:rPr>
              <w:t>ly</w:t>
            </w:r>
            <w:r w:rsidRPr="00745438">
              <w:rPr>
                <w:rFonts w:cs="Arial"/>
                <w:bCs/>
                <w:i/>
                <w:sz w:val="20"/>
                <w:szCs w:val="20"/>
              </w:rPr>
              <w:t xml:space="preserve"> </w:t>
            </w:r>
            <w:r w:rsidR="00A4268A" w:rsidRPr="00745438">
              <w:rPr>
                <w:rFonts w:cs="Arial"/>
                <w:bCs/>
                <w:i/>
                <w:sz w:val="20"/>
                <w:szCs w:val="20"/>
              </w:rPr>
              <w:t>calculate</w:t>
            </w:r>
            <w:r w:rsidR="00A4268A">
              <w:rPr>
                <w:rFonts w:cs="Arial"/>
                <w:bCs/>
                <w:i/>
                <w:sz w:val="20"/>
                <w:szCs w:val="20"/>
              </w:rPr>
              <w:t xml:space="preserve">s, stores, and outputs </w:t>
            </w:r>
            <w:r>
              <w:rPr>
                <w:rFonts w:cs="Arial"/>
                <w:bCs/>
                <w:i/>
                <w:sz w:val="20"/>
                <w:szCs w:val="20"/>
              </w:rPr>
              <w:t>the</w:t>
            </w:r>
            <w:r w:rsidRPr="00745438">
              <w:rPr>
                <w:rFonts w:cs="Arial"/>
                <w:bCs/>
                <w:i/>
                <w:sz w:val="20"/>
                <w:szCs w:val="20"/>
              </w:rPr>
              <w:t xml:space="preserve"> </w:t>
            </w:r>
            <w:r w:rsidR="000C0379" w:rsidRPr="00745438">
              <w:rPr>
                <w:rFonts w:cs="Arial"/>
                <w:bCs/>
                <w:i/>
                <w:sz w:val="20"/>
                <w:szCs w:val="20"/>
              </w:rPr>
              <w:t>final total.</w:t>
            </w:r>
          </w:p>
          <w:p w14:paraId="6F727A36" w14:textId="77777777" w:rsidR="00EE2377" w:rsidRPr="00EE2377" w:rsidRDefault="00EE2377" w:rsidP="00EE237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60" w:hanging="180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i/>
                <w:sz w:val="20"/>
                <w:szCs w:val="20"/>
              </w:rPr>
              <w:t>Prints out all of the calculated values, with money values correctly displayed to 2 decimal places.</w:t>
            </w:r>
          </w:p>
          <w:p w14:paraId="77950744" w14:textId="63814013" w:rsidR="00EE2377" w:rsidRPr="00F5416D" w:rsidRDefault="00EE2377" w:rsidP="00EE237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60" w:hanging="180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i/>
                <w:sz w:val="20"/>
                <w:szCs w:val="20"/>
              </w:rPr>
              <w:t>The output matches the sample output given.</w:t>
            </w:r>
          </w:p>
        </w:tc>
        <w:tc>
          <w:tcPr>
            <w:tcW w:w="2835" w:type="dxa"/>
            <w:shd w:val="clear" w:color="auto" w:fill="auto"/>
          </w:tcPr>
          <w:p w14:paraId="2B44AFB2" w14:textId="77777777" w:rsidR="000C0379" w:rsidRPr="00EC1C3C" w:rsidRDefault="000C0379" w:rsidP="008D5DEF">
            <w:pPr>
              <w:autoSpaceDE w:val="0"/>
              <w:autoSpaceDN w:val="0"/>
              <w:adjustRightInd w:val="0"/>
              <w:jc w:val="right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/10</w:t>
            </w:r>
          </w:p>
        </w:tc>
      </w:tr>
      <w:tr w:rsidR="000C0379" w:rsidRPr="00AC7F12" w14:paraId="0B582008" w14:textId="77777777" w:rsidTr="00A86A43">
        <w:trPr>
          <w:trHeight w:val="1383"/>
        </w:trPr>
        <w:tc>
          <w:tcPr>
            <w:tcW w:w="7372" w:type="dxa"/>
          </w:tcPr>
          <w:p w14:paraId="10C8F1DB" w14:textId="77777777" w:rsidR="000C0379" w:rsidRPr="00EC1C3C" w:rsidRDefault="000C0379" w:rsidP="001F3112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Cs w:val="24"/>
              </w:rPr>
            </w:pPr>
            <w:r w:rsidRPr="00EC1C3C">
              <w:rPr>
                <w:rFonts w:cs="Arial"/>
                <w:b/>
                <w:bCs/>
                <w:szCs w:val="24"/>
              </w:rPr>
              <w:t>Communication</w:t>
            </w:r>
            <w:r>
              <w:rPr>
                <w:rFonts w:cs="Arial"/>
                <w:b/>
                <w:bCs/>
                <w:szCs w:val="24"/>
              </w:rPr>
              <w:t xml:space="preserve"> – Structure and c</w:t>
            </w:r>
            <w:r w:rsidRPr="00EC1C3C">
              <w:rPr>
                <w:rFonts w:cs="Arial"/>
                <w:b/>
                <w:bCs/>
                <w:szCs w:val="24"/>
              </w:rPr>
              <w:t xml:space="preserve">larity of the </w:t>
            </w:r>
            <w:r>
              <w:rPr>
                <w:rFonts w:cs="Arial"/>
                <w:b/>
                <w:bCs/>
                <w:szCs w:val="24"/>
              </w:rPr>
              <w:t>c</w:t>
            </w:r>
            <w:r w:rsidRPr="00EC1C3C">
              <w:rPr>
                <w:rFonts w:cs="Arial"/>
                <w:b/>
                <w:bCs/>
                <w:szCs w:val="24"/>
              </w:rPr>
              <w:t>ode:</w:t>
            </w:r>
          </w:p>
          <w:p w14:paraId="07F31616" w14:textId="6D665AE7" w:rsidR="000C0379" w:rsidRPr="00745438" w:rsidRDefault="000C0379" w:rsidP="00F5416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60" w:hanging="180"/>
              <w:rPr>
                <w:rFonts w:cs="Arial"/>
                <w:bCs/>
                <w:i/>
                <w:sz w:val="20"/>
                <w:szCs w:val="20"/>
              </w:rPr>
            </w:pPr>
            <w:r w:rsidRPr="00745438">
              <w:rPr>
                <w:rFonts w:cs="Arial"/>
                <w:bCs/>
                <w:i/>
                <w:sz w:val="20"/>
                <w:szCs w:val="20"/>
              </w:rPr>
              <w:t xml:space="preserve">Includes </w:t>
            </w:r>
            <w:r w:rsidR="002C4BF2">
              <w:rPr>
                <w:rFonts w:cs="Arial"/>
                <w:bCs/>
                <w:i/>
                <w:sz w:val="20"/>
                <w:szCs w:val="20"/>
              </w:rPr>
              <w:t>title</w:t>
            </w:r>
            <w:r w:rsidRPr="00745438">
              <w:rPr>
                <w:rFonts w:cs="Arial"/>
                <w:bCs/>
                <w:i/>
                <w:sz w:val="20"/>
                <w:szCs w:val="20"/>
              </w:rPr>
              <w:t>/</w:t>
            </w:r>
            <w:r w:rsidR="002C4BF2">
              <w:rPr>
                <w:rFonts w:cs="Arial"/>
                <w:bCs/>
                <w:i/>
                <w:sz w:val="20"/>
                <w:szCs w:val="20"/>
              </w:rPr>
              <w:t>name</w:t>
            </w:r>
            <w:r w:rsidRPr="00745438">
              <w:rPr>
                <w:rFonts w:cs="Arial"/>
                <w:bCs/>
                <w:i/>
                <w:sz w:val="20"/>
                <w:szCs w:val="20"/>
              </w:rPr>
              <w:t>/date at start of the program.</w:t>
            </w:r>
          </w:p>
          <w:p w14:paraId="13A2EDF6" w14:textId="4422DB94" w:rsidR="000C0379" w:rsidRPr="00745438" w:rsidRDefault="000C0379" w:rsidP="00F5416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60" w:hanging="180"/>
              <w:rPr>
                <w:rFonts w:cs="Arial"/>
                <w:bCs/>
                <w:i/>
                <w:sz w:val="20"/>
                <w:szCs w:val="20"/>
              </w:rPr>
            </w:pPr>
            <w:r w:rsidRPr="00745438">
              <w:rPr>
                <w:rFonts w:cs="Arial"/>
                <w:bCs/>
                <w:i/>
                <w:sz w:val="20"/>
                <w:szCs w:val="20"/>
              </w:rPr>
              <w:t xml:space="preserve">Program is commented throughout, explaining </w:t>
            </w:r>
            <w:r w:rsidR="00E2323E">
              <w:rPr>
                <w:rFonts w:cs="Arial"/>
                <w:bCs/>
                <w:i/>
                <w:sz w:val="20"/>
                <w:szCs w:val="20"/>
              </w:rPr>
              <w:t xml:space="preserve">the </w:t>
            </w:r>
            <w:r w:rsidRPr="00745438">
              <w:rPr>
                <w:rFonts w:cs="Arial"/>
                <w:bCs/>
                <w:i/>
                <w:sz w:val="20"/>
                <w:szCs w:val="20"/>
              </w:rPr>
              <w:t xml:space="preserve">key </w:t>
            </w:r>
            <w:r w:rsidR="001C6C61">
              <w:rPr>
                <w:rFonts w:cs="Arial"/>
                <w:bCs/>
                <w:i/>
                <w:sz w:val="20"/>
                <w:szCs w:val="20"/>
              </w:rPr>
              <w:t>parts/items</w:t>
            </w:r>
            <w:r w:rsidRPr="00745438">
              <w:rPr>
                <w:rFonts w:cs="Arial"/>
                <w:bCs/>
                <w:i/>
                <w:sz w:val="20"/>
                <w:szCs w:val="20"/>
              </w:rPr>
              <w:t>.</w:t>
            </w:r>
          </w:p>
          <w:p w14:paraId="6C8FB109" w14:textId="4B5D9A19" w:rsidR="000C0379" w:rsidRPr="00745438" w:rsidRDefault="000C0379" w:rsidP="00F5416D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60" w:hanging="180"/>
              <w:rPr>
                <w:rFonts w:cs="Arial"/>
                <w:bCs/>
                <w:i/>
                <w:sz w:val="20"/>
                <w:szCs w:val="20"/>
              </w:rPr>
            </w:pPr>
            <w:r w:rsidRPr="00745438">
              <w:rPr>
                <w:rFonts w:cs="Arial"/>
                <w:bCs/>
                <w:i/>
                <w:sz w:val="20"/>
                <w:szCs w:val="20"/>
              </w:rPr>
              <w:t>Variables</w:t>
            </w:r>
            <w:r w:rsidR="00EE2377">
              <w:rPr>
                <w:rFonts w:cs="Arial"/>
                <w:bCs/>
                <w:i/>
                <w:sz w:val="20"/>
                <w:szCs w:val="20"/>
              </w:rPr>
              <w:t>/constant values</w:t>
            </w:r>
            <w:r w:rsidRPr="00745438">
              <w:rPr>
                <w:rFonts w:cs="Arial"/>
                <w:bCs/>
                <w:i/>
                <w:sz w:val="20"/>
                <w:szCs w:val="20"/>
              </w:rPr>
              <w:t xml:space="preserve"> have appropriate and </w:t>
            </w:r>
            <w:r w:rsidR="00435567">
              <w:rPr>
                <w:rFonts w:cs="Arial"/>
                <w:bCs/>
                <w:i/>
                <w:sz w:val="20"/>
                <w:szCs w:val="20"/>
              </w:rPr>
              <w:t>descriptive</w:t>
            </w:r>
            <w:r w:rsidRPr="00745438">
              <w:rPr>
                <w:rFonts w:cs="Arial"/>
                <w:bCs/>
                <w:i/>
                <w:sz w:val="20"/>
                <w:szCs w:val="20"/>
              </w:rPr>
              <w:t xml:space="preserve"> names.</w:t>
            </w:r>
          </w:p>
          <w:p w14:paraId="5F8788B9" w14:textId="39230FDC" w:rsidR="000C0379" w:rsidRPr="00F5416D" w:rsidRDefault="000C0379" w:rsidP="00B26697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60" w:hanging="180"/>
              <w:rPr>
                <w:rFonts w:cs="Arial"/>
                <w:bCs/>
                <w:sz w:val="20"/>
                <w:szCs w:val="20"/>
              </w:rPr>
            </w:pPr>
            <w:r w:rsidRPr="00745438">
              <w:rPr>
                <w:rFonts w:cs="Arial"/>
                <w:bCs/>
                <w:i/>
                <w:sz w:val="20"/>
                <w:szCs w:val="20"/>
              </w:rPr>
              <w:t xml:space="preserve">Program is </w:t>
            </w:r>
            <w:r w:rsidR="00435567">
              <w:rPr>
                <w:rFonts w:cs="Arial"/>
                <w:bCs/>
                <w:i/>
                <w:sz w:val="20"/>
                <w:szCs w:val="20"/>
              </w:rPr>
              <w:t xml:space="preserve">organized and </w:t>
            </w:r>
            <w:r>
              <w:rPr>
                <w:rFonts w:cs="Arial"/>
                <w:bCs/>
                <w:i/>
                <w:sz w:val="20"/>
                <w:szCs w:val="20"/>
              </w:rPr>
              <w:t xml:space="preserve">structured: </w:t>
            </w:r>
            <w:r w:rsidRPr="00745438">
              <w:rPr>
                <w:rFonts w:cs="Arial"/>
                <w:bCs/>
                <w:i/>
                <w:sz w:val="20"/>
                <w:szCs w:val="20"/>
              </w:rPr>
              <w:t xml:space="preserve">code is </w:t>
            </w:r>
            <w:r w:rsidR="00B26697">
              <w:rPr>
                <w:rFonts w:cs="Arial"/>
                <w:bCs/>
                <w:i/>
                <w:sz w:val="20"/>
                <w:szCs w:val="20"/>
              </w:rPr>
              <w:t xml:space="preserve">properly </w:t>
            </w:r>
            <w:r w:rsidRPr="00745438">
              <w:rPr>
                <w:rFonts w:cs="Arial"/>
                <w:bCs/>
                <w:i/>
                <w:sz w:val="20"/>
                <w:szCs w:val="20"/>
              </w:rPr>
              <w:t xml:space="preserve">spaced </w:t>
            </w:r>
            <w:r w:rsidR="00B26697">
              <w:rPr>
                <w:rFonts w:cs="Arial"/>
                <w:bCs/>
                <w:i/>
                <w:sz w:val="20"/>
                <w:szCs w:val="20"/>
              </w:rPr>
              <w:t xml:space="preserve">out and grouped </w:t>
            </w:r>
            <w:r w:rsidRPr="00745438">
              <w:rPr>
                <w:rFonts w:cs="Arial"/>
                <w:bCs/>
                <w:i/>
                <w:sz w:val="20"/>
                <w:szCs w:val="20"/>
              </w:rPr>
              <w:t>into different sections</w:t>
            </w:r>
            <w:r>
              <w:rPr>
                <w:rFonts w:cs="Arial"/>
                <w:bCs/>
                <w:i/>
                <w:sz w:val="20"/>
                <w:szCs w:val="20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6D95151E" w14:textId="77777777" w:rsidR="000C0379" w:rsidRPr="00EC1C3C" w:rsidRDefault="000C0379" w:rsidP="008D5DEF">
            <w:pPr>
              <w:autoSpaceDE w:val="0"/>
              <w:autoSpaceDN w:val="0"/>
              <w:adjustRightInd w:val="0"/>
              <w:jc w:val="right"/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/5</w:t>
            </w:r>
          </w:p>
        </w:tc>
      </w:tr>
      <w:tr w:rsidR="000C0379" w:rsidRPr="00AC7F12" w14:paraId="460C30E8" w14:textId="77777777" w:rsidTr="0019481F">
        <w:trPr>
          <w:trHeight w:val="826"/>
        </w:trPr>
        <w:tc>
          <w:tcPr>
            <w:tcW w:w="7372" w:type="dxa"/>
          </w:tcPr>
          <w:p w14:paraId="4ED17765" w14:textId="77777777" w:rsidR="000C0379" w:rsidRDefault="000C0379" w:rsidP="001F3112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Thinking – Program efficiency and enhancement:</w:t>
            </w:r>
          </w:p>
          <w:p w14:paraId="54DE4923" w14:textId="77777777" w:rsidR="000C0379" w:rsidRPr="00745438" w:rsidRDefault="000C0379" w:rsidP="001F311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60" w:hanging="180"/>
              <w:rPr>
                <w:rFonts w:cs="Arial"/>
                <w:bCs/>
                <w:i/>
                <w:sz w:val="20"/>
                <w:szCs w:val="20"/>
              </w:rPr>
            </w:pPr>
            <w:r w:rsidRPr="00745438">
              <w:rPr>
                <w:rFonts w:cs="Arial"/>
                <w:bCs/>
                <w:i/>
                <w:sz w:val="20"/>
                <w:szCs w:val="20"/>
              </w:rPr>
              <w:t>Program is well thought out and efficient.</w:t>
            </w:r>
          </w:p>
          <w:p w14:paraId="6EA8AFAF" w14:textId="200180BE" w:rsidR="000C0379" w:rsidRPr="00997C33" w:rsidRDefault="000C0379" w:rsidP="001F311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60" w:hanging="180"/>
              <w:rPr>
                <w:rFonts w:cs="Arial"/>
                <w:bCs/>
                <w:sz w:val="20"/>
                <w:szCs w:val="20"/>
              </w:rPr>
            </w:pPr>
            <w:r w:rsidRPr="00745438">
              <w:rPr>
                <w:rFonts w:cs="Arial"/>
                <w:bCs/>
                <w:i/>
                <w:sz w:val="20"/>
                <w:szCs w:val="20"/>
              </w:rPr>
              <w:t xml:space="preserve">Program contains </w:t>
            </w:r>
            <w:r w:rsidR="00E41771">
              <w:rPr>
                <w:rFonts w:cs="Arial"/>
                <w:bCs/>
                <w:i/>
                <w:sz w:val="20"/>
                <w:szCs w:val="20"/>
              </w:rPr>
              <w:t>at least one additional feature/enhancement, beyond the stated requirements</w:t>
            </w:r>
            <w:r w:rsidRPr="00745438">
              <w:rPr>
                <w:rFonts w:cs="Arial"/>
                <w:bCs/>
                <w:i/>
                <w:sz w:val="20"/>
                <w:szCs w:val="20"/>
              </w:rPr>
              <w:t>.</w:t>
            </w:r>
          </w:p>
        </w:tc>
        <w:tc>
          <w:tcPr>
            <w:tcW w:w="2835" w:type="dxa"/>
            <w:shd w:val="clear" w:color="auto" w:fill="auto"/>
          </w:tcPr>
          <w:p w14:paraId="5868C2F6" w14:textId="77777777" w:rsidR="000C0379" w:rsidRPr="00EC1C3C" w:rsidRDefault="000C0379" w:rsidP="001F3112">
            <w:pPr>
              <w:autoSpaceDE w:val="0"/>
              <w:autoSpaceDN w:val="0"/>
              <w:adjustRightInd w:val="0"/>
              <w:jc w:val="right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  <w:t>/5</w:t>
            </w:r>
          </w:p>
        </w:tc>
      </w:tr>
      <w:tr w:rsidR="00B9653E" w:rsidRPr="006E4BFB" w14:paraId="56B1707E" w14:textId="77777777" w:rsidTr="00B9653E">
        <w:tc>
          <w:tcPr>
            <w:tcW w:w="10207" w:type="dxa"/>
            <w:gridSpan w:val="2"/>
          </w:tcPr>
          <w:p w14:paraId="385958D3" w14:textId="77777777" w:rsidR="00B9653E" w:rsidRPr="00EC1C3C" w:rsidRDefault="008D5DEF" w:rsidP="008D5DEF">
            <w:pPr>
              <w:autoSpaceDE w:val="0"/>
              <w:autoSpaceDN w:val="0"/>
              <w:adjustRightInd w:val="0"/>
              <w:jc w:val="right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Total:    /30</w:t>
            </w:r>
          </w:p>
        </w:tc>
      </w:tr>
    </w:tbl>
    <w:p w14:paraId="70356371" w14:textId="77777777" w:rsidR="00F740A1" w:rsidRDefault="00F740A1" w:rsidP="00DA0274">
      <w:pPr>
        <w:rPr>
          <w:sz w:val="28"/>
          <w:szCs w:val="28"/>
          <w:lang w:val="en-CA"/>
        </w:rPr>
      </w:pPr>
    </w:p>
    <w:sectPr w:rsidR="00F740A1" w:rsidSect="0013332E">
      <w:pgSz w:w="12240" w:h="15840" w:code="1"/>
      <w:pgMar w:top="567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2524F0" w14:textId="77777777" w:rsidR="00D82B8E" w:rsidRDefault="00D82B8E" w:rsidP="00D82B8E">
      <w:r>
        <w:separator/>
      </w:r>
    </w:p>
  </w:endnote>
  <w:endnote w:type="continuationSeparator" w:id="0">
    <w:p w14:paraId="7FF371AD" w14:textId="77777777" w:rsidR="00D82B8E" w:rsidRDefault="00D82B8E" w:rsidP="00D82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C11692" w14:textId="77777777" w:rsidR="00D82B8E" w:rsidRDefault="00D82B8E" w:rsidP="00D82B8E">
      <w:r>
        <w:separator/>
      </w:r>
    </w:p>
  </w:footnote>
  <w:footnote w:type="continuationSeparator" w:id="0">
    <w:p w14:paraId="0111B572" w14:textId="77777777" w:rsidR="00D82B8E" w:rsidRDefault="00D82B8E" w:rsidP="00D82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56AC"/>
    <w:multiLevelType w:val="hybridMultilevel"/>
    <w:tmpl w:val="7ECE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86497"/>
    <w:multiLevelType w:val="hybridMultilevel"/>
    <w:tmpl w:val="E16A231C"/>
    <w:lvl w:ilvl="0" w:tplc="C74AD8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95587"/>
    <w:multiLevelType w:val="hybridMultilevel"/>
    <w:tmpl w:val="C4F4793E"/>
    <w:lvl w:ilvl="0" w:tplc="0409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3" w15:restartNumberingAfterBreak="0">
    <w:nsid w:val="2DA97656"/>
    <w:multiLevelType w:val="hybridMultilevel"/>
    <w:tmpl w:val="3B1A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E7C03"/>
    <w:multiLevelType w:val="hybridMultilevel"/>
    <w:tmpl w:val="9266F006"/>
    <w:lvl w:ilvl="0" w:tplc="C74AD80C">
      <w:numFmt w:val="bullet"/>
      <w:lvlText w:val="-"/>
      <w:lvlJc w:val="left"/>
      <w:pPr>
        <w:ind w:left="82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B8E"/>
    <w:rsid w:val="000423DA"/>
    <w:rsid w:val="00060DFB"/>
    <w:rsid w:val="00065E2A"/>
    <w:rsid w:val="00067554"/>
    <w:rsid w:val="000A57B2"/>
    <w:rsid w:val="000B6A80"/>
    <w:rsid w:val="000C0379"/>
    <w:rsid w:val="000C5C15"/>
    <w:rsid w:val="000E7B40"/>
    <w:rsid w:val="001068E9"/>
    <w:rsid w:val="0013332E"/>
    <w:rsid w:val="00143867"/>
    <w:rsid w:val="0017287F"/>
    <w:rsid w:val="0019268C"/>
    <w:rsid w:val="001A1577"/>
    <w:rsid w:val="001A58B1"/>
    <w:rsid w:val="001C6C61"/>
    <w:rsid w:val="001F5673"/>
    <w:rsid w:val="002040EF"/>
    <w:rsid w:val="002613D2"/>
    <w:rsid w:val="00295CAC"/>
    <w:rsid w:val="002C4BF2"/>
    <w:rsid w:val="002C6A3C"/>
    <w:rsid w:val="002D4BA7"/>
    <w:rsid w:val="002E3D75"/>
    <w:rsid w:val="002F498A"/>
    <w:rsid w:val="00343FAD"/>
    <w:rsid w:val="003A508B"/>
    <w:rsid w:val="003D2570"/>
    <w:rsid w:val="00412A23"/>
    <w:rsid w:val="00435567"/>
    <w:rsid w:val="00483EFF"/>
    <w:rsid w:val="004974B1"/>
    <w:rsid w:val="004C30DA"/>
    <w:rsid w:val="004E1FDA"/>
    <w:rsid w:val="004E7B69"/>
    <w:rsid w:val="00580040"/>
    <w:rsid w:val="005F5F97"/>
    <w:rsid w:val="0061103D"/>
    <w:rsid w:val="0069764F"/>
    <w:rsid w:val="006B7587"/>
    <w:rsid w:val="006B78AF"/>
    <w:rsid w:val="006D5DF8"/>
    <w:rsid w:val="006F483E"/>
    <w:rsid w:val="007001DA"/>
    <w:rsid w:val="007007AB"/>
    <w:rsid w:val="00745438"/>
    <w:rsid w:val="0076066B"/>
    <w:rsid w:val="00777DFF"/>
    <w:rsid w:val="00790E26"/>
    <w:rsid w:val="00795BEB"/>
    <w:rsid w:val="007A5ED4"/>
    <w:rsid w:val="007E19DE"/>
    <w:rsid w:val="008170DE"/>
    <w:rsid w:val="00821B3B"/>
    <w:rsid w:val="008436C7"/>
    <w:rsid w:val="008A3197"/>
    <w:rsid w:val="008B4FF3"/>
    <w:rsid w:val="008C17DC"/>
    <w:rsid w:val="008C41DF"/>
    <w:rsid w:val="008C45CE"/>
    <w:rsid w:val="008C710B"/>
    <w:rsid w:val="008D3604"/>
    <w:rsid w:val="008D5DEF"/>
    <w:rsid w:val="00913FE2"/>
    <w:rsid w:val="00924F91"/>
    <w:rsid w:val="00962D9D"/>
    <w:rsid w:val="00967999"/>
    <w:rsid w:val="00985412"/>
    <w:rsid w:val="00985E89"/>
    <w:rsid w:val="00997C33"/>
    <w:rsid w:val="009A798C"/>
    <w:rsid w:val="00A05A62"/>
    <w:rsid w:val="00A4268A"/>
    <w:rsid w:val="00A578CC"/>
    <w:rsid w:val="00A60CA6"/>
    <w:rsid w:val="00AA4864"/>
    <w:rsid w:val="00AE2D3C"/>
    <w:rsid w:val="00AE68AB"/>
    <w:rsid w:val="00B26697"/>
    <w:rsid w:val="00B47DD9"/>
    <w:rsid w:val="00B578AF"/>
    <w:rsid w:val="00B75B4C"/>
    <w:rsid w:val="00B9653E"/>
    <w:rsid w:val="00C44261"/>
    <w:rsid w:val="00CC2C2D"/>
    <w:rsid w:val="00D60095"/>
    <w:rsid w:val="00D82B8E"/>
    <w:rsid w:val="00DA0274"/>
    <w:rsid w:val="00DA74FA"/>
    <w:rsid w:val="00DC7ED7"/>
    <w:rsid w:val="00E00932"/>
    <w:rsid w:val="00E150FF"/>
    <w:rsid w:val="00E2323E"/>
    <w:rsid w:val="00E4096C"/>
    <w:rsid w:val="00E41771"/>
    <w:rsid w:val="00E816EF"/>
    <w:rsid w:val="00EB361F"/>
    <w:rsid w:val="00EB3D1A"/>
    <w:rsid w:val="00EC1C3C"/>
    <w:rsid w:val="00EE2377"/>
    <w:rsid w:val="00EE2697"/>
    <w:rsid w:val="00EF6E26"/>
    <w:rsid w:val="00F246DE"/>
    <w:rsid w:val="00F33D7D"/>
    <w:rsid w:val="00F5416D"/>
    <w:rsid w:val="00F6471A"/>
    <w:rsid w:val="00F70CEE"/>
    <w:rsid w:val="00F72470"/>
    <w:rsid w:val="00F740A1"/>
    <w:rsid w:val="00FB6090"/>
    <w:rsid w:val="00FD1032"/>
    <w:rsid w:val="00FD7129"/>
    <w:rsid w:val="00FE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4584C"/>
  <w15:docId w15:val="{B069C194-DDD5-49DE-AF1A-BB92DBC5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FF3"/>
  </w:style>
  <w:style w:type="paragraph" w:styleId="Heading1">
    <w:name w:val="heading 1"/>
    <w:basedOn w:val="Normal"/>
    <w:next w:val="Normal"/>
    <w:link w:val="Heading1Char"/>
    <w:uiPriority w:val="9"/>
    <w:qFormat/>
    <w:rsid w:val="008B4F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F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4F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4FF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4F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4FF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4FF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4FF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B4FF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F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4F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B4F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B4F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B4FF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B4FF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B4FF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8B4F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8B4F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8B4F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F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4FF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B4FF3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B4FF3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B4FF3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8B4FF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B4FF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FF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FF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FF3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B4FF3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B4FF3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B4FF3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8B4F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4F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8B4FF3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B4FF3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82B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B8E"/>
  </w:style>
  <w:style w:type="paragraph" w:styleId="Footer">
    <w:name w:val="footer"/>
    <w:basedOn w:val="Normal"/>
    <w:link w:val="FooterChar"/>
    <w:uiPriority w:val="99"/>
    <w:unhideWhenUsed/>
    <w:rsid w:val="00D82B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B8E"/>
  </w:style>
  <w:style w:type="paragraph" w:styleId="BalloonText">
    <w:name w:val="Balloon Text"/>
    <w:basedOn w:val="Normal"/>
    <w:link w:val="BalloonTextChar"/>
    <w:uiPriority w:val="99"/>
    <w:semiHidden/>
    <w:unhideWhenUsed/>
    <w:rsid w:val="00F740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0A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5416D"/>
    <w:rPr>
      <w:rFonts w:eastAsiaTheme="minorEastAsia"/>
      <w:lang w:val="en-CA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0076719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D2699D-0C99-4F42-927F-09674223B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(blank)]].dotx</Template>
  <TotalTime>1</TotalTime>
  <Pages>2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Peel District School Board</dc:creator>
  <cp:lastModifiedBy>Michael</cp:lastModifiedBy>
  <cp:revision>2</cp:revision>
  <cp:lastPrinted>2021-01-07T14:37:00Z</cp:lastPrinted>
  <dcterms:created xsi:type="dcterms:W3CDTF">2024-08-12T22:49:00Z</dcterms:created>
  <dcterms:modified xsi:type="dcterms:W3CDTF">2024-08-12T22:49:00Z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